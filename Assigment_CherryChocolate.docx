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000000" w:themeColor="text1"/>
  <w:body>
    <w:p w14:paraId="15B87C32" w14:textId="5B686461" w:rsidR="00C6554A" w:rsidRPr="008B5277" w:rsidRDefault="00BF5D49" w:rsidP="00C6554A">
      <w:pPr>
        <w:pStyle w:val="Photo"/>
      </w:pPr>
      <w:bookmarkStart w:id="0" w:name="_Toc321147149"/>
      <w:bookmarkStart w:id="1" w:name="_Toc318188227"/>
      <w:bookmarkStart w:id="2" w:name="_Toc318188327"/>
      <w:bookmarkStart w:id="3" w:name="_Toc318189312"/>
      <w:bookmarkStart w:id="4" w:name="_Toc321147011"/>
      <w:r w:rsidRPr="00BF5D49">
        <w:rPr>
          <w:noProof/>
        </w:rPr>
        <w:drawing>
          <wp:inline distT="0" distB="0" distL="0" distR="0" wp14:anchorId="4EDFC53D" wp14:editId="008F5BC6">
            <wp:extent cx="5486400" cy="2242185"/>
            <wp:effectExtent l="0" t="0" r="0" b="0"/>
            <wp:docPr id="612788519" name="Picture 1" descr="A chocolate bar with a cherry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88519" name="Picture 1" descr="A chocolate bar with a cherry logo&#10;&#10;Description automatically generated"/>
                    <pic:cNvPicPr/>
                  </pic:nvPicPr>
                  <pic:blipFill>
                    <a:blip r:embed="rId7"/>
                    <a:stretch>
                      <a:fillRect/>
                    </a:stretch>
                  </pic:blipFill>
                  <pic:spPr>
                    <a:xfrm>
                      <a:off x="0" y="0"/>
                      <a:ext cx="5486400" cy="2242185"/>
                    </a:xfrm>
                    <a:prstGeom prst="rect">
                      <a:avLst/>
                    </a:prstGeom>
                  </pic:spPr>
                </pic:pic>
              </a:graphicData>
            </a:graphic>
          </wp:inline>
        </w:drawing>
      </w:r>
    </w:p>
    <w:bookmarkEnd w:id="0"/>
    <w:bookmarkEnd w:id="1"/>
    <w:bookmarkEnd w:id="2"/>
    <w:bookmarkEnd w:id="3"/>
    <w:bookmarkEnd w:id="4"/>
    <w:p w14:paraId="61813732" w14:textId="026075F3" w:rsidR="00C6554A" w:rsidRPr="001925BC" w:rsidRDefault="00E64FDE" w:rsidP="00C6554A">
      <w:pPr>
        <w:pStyle w:val="Title"/>
        <w:rPr>
          <w:color w:val="00ADDC" w:themeColor="accent4"/>
          <w:lang w:val="en-IE"/>
        </w:rPr>
      </w:pPr>
      <w:r w:rsidRPr="00E64FDE">
        <w:t xml:space="preserve"> </w:t>
      </w:r>
      <w:r w:rsidR="00BF5D49">
        <w:rPr>
          <w:color w:val="00ADDC" w:themeColor="accent4"/>
        </w:rPr>
        <w:t>Cherry Chocolate</w:t>
      </w:r>
    </w:p>
    <w:p w14:paraId="6B74EE75" w14:textId="67356A5F" w:rsidR="007672F8" w:rsidRPr="00777D6F" w:rsidRDefault="007672F8" w:rsidP="00E64FDE">
      <w:pPr>
        <w:pStyle w:val="ContactInfo"/>
        <w:spacing w:after="360"/>
        <w:rPr>
          <w:rFonts w:asciiTheme="majorHAnsi" w:eastAsiaTheme="majorEastAsia" w:hAnsiTheme="majorHAnsi" w:cstheme="majorBidi"/>
          <w:caps/>
          <w:color w:val="B3BCCA" w:themeColor="text2" w:themeTint="66"/>
          <w:sz w:val="26"/>
        </w:rPr>
      </w:pPr>
      <w:r w:rsidRPr="00777D6F">
        <w:rPr>
          <w:rFonts w:asciiTheme="majorHAnsi" w:eastAsiaTheme="majorEastAsia" w:hAnsiTheme="majorHAnsi" w:cstheme="majorBidi"/>
          <w:caps/>
          <w:color w:val="B3BCCA" w:themeColor="text2" w:themeTint="66"/>
          <w:sz w:val="26"/>
        </w:rPr>
        <w:t>Bachelor of Science in Software Design with Artificial Intelligence Cloud Computing</w:t>
      </w:r>
    </w:p>
    <w:p w14:paraId="2BD1781F" w14:textId="619F54A6" w:rsidR="00E64FDE" w:rsidRPr="00777D6F" w:rsidRDefault="00CC4699" w:rsidP="00E64FDE">
      <w:pPr>
        <w:pStyle w:val="ContactInfo"/>
        <w:spacing w:after="360"/>
        <w:rPr>
          <w:color w:val="B3BCCA" w:themeColor="text2" w:themeTint="66"/>
          <w:sz w:val="52"/>
          <w:szCs w:val="52"/>
        </w:rPr>
      </w:pPr>
      <w:r>
        <w:rPr>
          <w:rFonts w:asciiTheme="majorHAnsi" w:hAnsiTheme="majorHAnsi" w:cstheme="majorHAnsi"/>
          <w:b/>
          <w:color w:val="B3BCCA" w:themeColor="text2" w:themeTint="66"/>
          <w:sz w:val="52"/>
          <w:szCs w:val="52"/>
        </w:rPr>
        <w:t>Web Development 3</w:t>
      </w:r>
      <w:r w:rsidR="00E64FDE" w:rsidRPr="00777D6F">
        <w:rPr>
          <w:rFonts w:asciiTheme="majorHAnsi" w:hAnsiTheme="majorHAnsi" w:cstheme="majorHAnsi"/>
          <w:b/>
          <w:color w:val="B3BCCA" w:themeColor="text2" w:themeTint="66"/>
          <w:sz w:val="52"/>
          <w:szCs w:val="52"/>
        </w:rPr>
        <w:t>.</w:t>
      </w:r>
      <w:r>
        <w:rPr>
          <w:rFonts w:asciiTheme="majorHAnsi" w:hAnsiTheme="majorHAnsi" w:cstheme="majorHAnsi"/>
          <w:b/>
          <w:color w:val="B3BCCA" w:themeColor="text2" w:themeTint="66"/>
          <w:sz w:val="52"/>
          <w:szCs w:val="52"/>
        </w:rPr>
        <w:t>1</w:t>
      </w:r>
    </w:p>
    <w:p w14:paraId="617A01B1" w14:textId="59DBCB78" w:rsidR="00E64FDE" w:rsidRPr="00777D6F" w:rsidRDefault="00E64FDE" w:rsidP="00E64FDE">
      <w:pPr>
        <w:pStyle w:val="ContactInfo"/>
        <w:spacing w:line="360" w:lineRule="auto"/>
        <w:rPr>
          <w:color w:val="B3BCCA" w:themeColor="text2" w:themeTint="66"/>
          <w:sz w:val="72"/>
          <w:szCs w:val="72"/>
        </w:rPr>
      </w:pPr>
      <w:r w:rsidRPr="00777D6F">
        <w:rPr>
          <w:color w:val="B3BCCA" w:themeColor="text2" w:themeTint="66"/>
          <w:sz w:val="72"/>
          <w:szCs w:val="72"/>
        </w:rPr>
        <w:t>Ivan Lapickij</w:t>
      </w:r>
    </w:p>
    <w:p w14:paraId="6019919F" w14:textId="6651A14E" w:rsidR="00E64FDE" w:rsidRPr="00777D6F" w:rsidRDefault="00E64FDE" w:rsidP="00E64FDE">
      <w:pPr>
        <w:pStyle w:val="ContactInfo"/>
        <w:spacing w:line="360" w:lineRule="auto"/>
        <w:rPr>
          <w:rFonts w:ascii="Calibri" w:hAnsi="Calibri" w:cs="Calibri"/>
          <w:color w:val="B3BCCA" w:themeColor="text2" w:themeTint="66"/>
          <w:sz w:val="48"/>
          <w:szCs w:val="48"/>
        </w:rPr>
      </w:pPr>
      <w:r w:rsidRPr="00777D6F">
        <w:rPr>
          <w:rFonts w:ascii="Calibri" w:hAnsi="Calibri" w:cs="Calibri"/>
          <w:color w:val="B3BCCA" w:themeColor="text2" w:themeTint="66"/>
          <w:sz w:val="72"/>
          <w:szCs w:val="72"/>
        </w:rPr>
        <w:t>A00277326</w:t>
      </w:r>
    </w:p>
    <w:p w14:paraId="7484740A" w14:textId="59621D57" w:rsidR="00C6554A" w:rsidRDefault="00E64FDE" w:rsidP="00C6554A">
      <w:pPr>
        <w:pStyle w:val="ContactInfo"/>
      </w:pPr>
      <w:r w:rsidRPr="00777D6F">
        <w:rPr>
          <w:color w:val="B3BCCA" w:themeColor="text2" w:themeTint="66"/>
          <w:sz w:val="52"/>
          <w:szCs w:val="52"/>
        </w:rPr>
        <w:t>2</w:t>
      </w:r>
      <w:r w:rsidR="005F7C1F">
        <w:rPr>
          <w:color w:val="B3BCCA" w:themeColor="text2" w:themeTint="66"/>
          <w:sz w:val="52"/>
          <w:szCs w:val="52"/>
        </w:rPr>
        <w:t>7</w:t>
      </w:r>
      <w:r w:rsidRPr="00777D6F">
        <w:rPr>
          <w:color w:val="B3BCCA" w:themeColor="text2" w:themeTint="66"/>
          <w:sz w:val="52"/>
          <w:szCs w:val="52"/>
        </w:rPr>
        <w:t>/</w:t>
      </w:r>
      <w:r w:rsidR="005F7C1F">
        <w:rPr>
          <w:color w:val="B3BCCA" w:themeColor="text2" w:themeTint="66"/>
          <w:sz w:val="52"/>
          <w:szCs w:val="52"/>
        </w:rPr>
        <w:t>10</w:t>
      </w:r>
      <w:r w:rsidRPr="00777D6F">
        <w:rPr>
          <w:color w:val="B3BCCA" w:themeColor="text2" w:themeTint="66"/>
          <w:sz w:val="52"/>
          <w:szCs w:val="52"/>
        </w:rPr>
        <w:t>/2023</w:t>
      </w:r>
      <w:r w:rsidR="00C6554A">
        <w:br w:type="page"/>
      </w:r>
    </w:p>
    <w:p w14:paraId="04C62312" w14:textId="77777777" w:rsidR="005250A9" w:rsidRPr="00777D6F" w:rsidRDefault="005250A9" w:rsidP="005250A9">
      <w:pPr>
        <w:pStyle w:val="Heading1"/>
        <w:rPr>
          <w:color w:val="00ADDC" w:themeColor="accent4"/>
          <w:sz w:val="40"/>
          <w:szCs w:val="28"/>
        </w:rPr>
      </w:pPr>
      <w:r w:rsidRPr="00777D6F">
        <w:rPr>
          <w:color w:val="00ADDC" w:themeColor="accent4"/>
          <w:sz w:val="40"/>
          <w:szCs w:val="28"/>
        </w:rPr>
        <w:lastRenderedPageBreak/>
        <w:t>Introduction</w:t>
      </w:r>
    </w:p>
    <w:p w14:paraId="4E3CC21E" w14:textId="713A33A5" w:rsidR="00BF5D49" w:rsidRPr="00BF5D49" w:rsidRDefault="005250A9" w:rsidP="00BF5D49">
      <w:pPr>
        <w:pStyle w:val="ListBullet"/>
        <w:numPr>
          <w:ilvl w:val="0"/>
          <w:numId w:val="0"/>
        </w:numPr>
        <w:rPr>
          <w:color w:val="B3BCCA" w:themeColor="text2" w:themeTint="66"/>
          <w:sz w:val="28"/>
          <w:szCs w:val="28"/>
        </w:rPr>
      </w:pPr>
      <w:r w:rsidRPr="005B6588">
        <w:rPr>
          <w:color w:val="B3BCCA" w:themeColor="text2" w:themeTint="66"/>
          <w:sz w:val="28"/>
          <w:szCs w:val="28"/>
        </w:rPr>
        <w:t xml:space="preserve">In </w:t>
      </w:r>
      <w:r w:rsidR="00BF5D49" w:rsidRPr="00BF5D49">
        <w:rPr>
          <w:color w:val="B3BCCA" w:themeColor="text2" w:themeTint="66"/>
          <w:sz w:val="28"/>
          <w:szCs w:val="28"/>
        </w:rPr>
        <w:t xml:space="preserve">The Web Development 3 project in 2023 was a dedicated endeavor to craft an immersive and user-centric </w:t>
      </w:r>
      <w:r w:rsidR="00BF5D49" w:rsidRPr="00F37B74">
        <w:rPr>
          <w:color w:val="B3BCCA" w:themeColor="text2" w:themeTint="66"/>
          <w:sz w:val="28"/>
          <w:szCs w:val="28"/>
          <w:u w:val="single"/>
        </w:rPr>
        <w:t>Single Web Page Application</w:t>
      </w:r>
      <w:r w:rsidR="00BF5D49" w:rsidRPr="00BF5D49">
        <w:rPr>
          <w:color w:val="B3BCCA" w:themeColor="text2" w:themeTint="66"/>
          <w:sz w:val="28"/>
          <w:szCs w:val="28"/>
        </w:rPr>
        <w:t xml:space="preserve"> (SPA) with a strong emphasis on a well-structured architecture. This comprehensive project served to underscore the implementation of </w:t>
      </w:r>
      <w:r w:rsidR="00BF5D49" w:rsidRPr="00F37B74">
        <w:rPr>
          <w:color w:val="B3BCCA" w:themeColor="text2" w:themeTint="66"/>
          <w:sz w:val="28"/>
          <w:szCs w:val="28"/>
          <w:u w:val="single"/>
        </w:rPr>
        <w:t>RESTful web services</w:t>
      </w:r>
      <w:r w:rsidR="00BF5D49" w:rsidRPr="00BF5D49">
        <w:rPr>
          <w:color w:val="B3BCCA" w:themeColor="text2" w:themeTint="66"/>
          <w:sz w:val="28"/>
          <w:szCs w:val="28"/>
        </w:rPr>
        <w:t xml:space="preserve"> and robust CRUD functionalities designed to efficiently manage multiple entities and user/admin profiles.</w:t>
      </w:r>
    </w:p>
    <w:p w14:paraId="7D8A1EDA" w14:textId="414CA1CB" w:rsidR="00E71A61" w:rsidRDefault="00BF5D49" w:rsidP="00BF5D49">
      <w:pPr>
        <w:pStyle w:val="ListBullet"/>
        <w:numPr>
          <w:ilvl w:val="0"/>
          <w:numId w:val="0"/>
        </w:numPr>
        <w:rPr>
          <w:color w:val="B3BCCA" w:themeColor="text2" w:themeTint="66"/>
          <w:sz w:val="28"/>
          <w:szCs w:val="28"/>
        </w:rPr>
      </w:pPr>
      <w:r w:rsidRPr="00BF5D49">
        <w:rPr>
          <w:color w:val="B3BCCA" w:themeColor="text2" w:themeTint="66"/>
          <w:sz w:val="28"/>
          <w:szCs w:val="28"/>
        </w:rPr>
        <w:t>The core of this project was the development of an engaging and responsive user interface that leveraged the versatile elements within the Bootstrap framework. These encompassed Glyph icons, Progress bars, Cards, Dialog boxes/Modals, and Data Tables, fostering an interactive and visually compelling experience for users.</w:t>
      </w:r>
    </w:p>
    <w:p w14:paraId="69632701" w14:textId="150D6B34" w:rsidR="00B36FE8" w:rsidRPr="00777D6F" w:rsidRDefault="00D17BAE" w:rsidP="00FC58B4">
      <w:pPr>
        <w:pStyle w:val="Heading1"/>
        <w:rPr>
          <w:color w:val="00ADDC" w:themeColor="accent4"/>
          <w:szCs w:val="28"/>
        </w:rPr>
      </w:pPr>
      <w:r w:rsidRPr="00D17BAE">
        <w:rPr>
          <w:color w:val="00ADDC" w:themeColor="accent4"/>
          <w:sz w:val="40"/>
          <w:szCs w:val="28"/>
        </w:rPr>
        <w:t>Project Focus</w:t>
      </w:r>
    </w:p>
    <w:p w14:paraId="3C970655" w14:textId="13C17FA3" w:rsidR="00662E6F" w:rsidRDefault="000A04C7" w:rsidP="00662E6F">
      <w:pPr>
        <w:rPr>
          <w:color w:val="B3BCCA" w:themeColor="text2" w:themeTint="66"/>
          <w:sz w:val="28"/>
          <w:szCs w:val="28"/>
        </w:rPr>
      </w:pPr>
      <w:r w:rsidRPr="000A04C7">
        <w:rPr>
          <w:color w:val="B3BCCA" w:themeColor="text2" w:themeTint="66"/>
          <w:sz w:val="28"/>
          <w:szCs w:val="28"/>
        </w:rPr>
        <w:t>This project specifically centered around the creation of "Cherry Chocolate Bars," a virtual storefront catering to a delectable assortment of chocolate bars. The application was meticulously designed to facilitate an immersive shopping experience for chocolate enthusiasts, offering a myriad of chocolate bar products in a user-friendly interface.</w:t>
      </w:r>
      <w:r w:rsidR="00FA7E2D">
        <w:rPr>
          <w:color w:val="B3BCCA" w:themeColor="text2" w:themeTint="66"/>
          <w:sz w:val="28"/>
          <w:szCs w:val="28"/>
        </w:rPr>
        <w:t xml:space="preserve"> Further I </w:t>
      </w:r>
      <w:r w:rsidR="00EB386D">
        <w:rPr>
          <w:color w:val="B3BCCA" w:themeColor="text2" w:themeTint="66"/>
          <w:sz w:val="28"/>
          <w:szCs w:val="28"/>
        </w:rPr>
        <w:t>am going</w:t>
      </w:r>
      <w:r w:rsidR="00FA7E2D">
        <w:rPr>
          <w:color w:val="B3BCCA" w:themeColor="text2" w:themeTint="66"/>
          <w:sz w:val="28"/>
          <w:szCs w:val="28"/>
        </w:rPr>
        <w:t xml:space="preserve"> to explain design elements , functionality &amp; working process.</w:t>
      </w:r>
    </w:p>
    <w:p w14:paraId="7F6CE918" w14:textId="78572479" w:rsidR="00BB0A71" w:rsidRDefault="00BB0A71" w:rsidP="00BB0A71">
      <w:pPr>
        <w:pStyle w:val="Heading1"/>
        <w:rPr>
          <w:color w:val="00ADDC" w:themeColor="accent4"/>
          <w:sz w:val="40"/>
          <w:szCs w:val="28"/>
        </w:rPr>
      </w:pPr>
      <w:r>
        <w:rPr>
          <w:color w:val="00ADDC" w:themeColor="accent4"/>
          <w:sz w:val="40"/>
          <w:szCs w:val="28"/>
        </w:rPr>
        <w:lastRenderedPageBreak/>
        <w:t>Design</w:t>
      </w:r>
    </w:p>
    <w:p w14:paraId="259C3407" w14:textId="787AE9E6" w:rsidR="00FA7E2D" w:rsidRPr="00FA7E2D" w:rsidRDefault="00FA7E2D" w:rsidP="00FA7E2D">
      <w:r w:rsidRPr="00FA7E2D">
        <w:rPr>
          <w:noProof/>
        </w:rPr>
        <w:drawing>
          <wp:inline distT="0" distB="0" distL="0" distR="0" wp14:anchorId="1E6C1604" wp14:editId="4E2A7013">
            <wp:extent cx="5486400" cy="4556760"/>
            <wp:effectExtent l="0" t="0" r="0" b="0"/>
            <wp:docPr id="1224634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34782" name="Picture 1" descr="A screenshot of a computer&#10;&#10;Description automatically generated"/>
                    <pic:cNvPicPr/>
                  </pic:nvPicPr>
                  <pic:blipFill>
                    <a:blip r:embed="rId8"/>
                    <a:stretch>
                      <a:fillRect/>
                    </a:stretch>
                  </pic:blipFill>
                  <pic:spPr>
                    <a:xfrm>
                      <a:off x="0" y="0"/>
                      <a:ext cx="5486400" cy="4556760"/>
                    </a:xfrm>
                    <a:prstGeom prst="rect">
                      <a:avLst/>
                    </a:prstGeom>
                  </pic:spPr>
                </pic:pic>
              </a:graphicData>
            </a:graphic>
          </wp:inline>
        </w:drawing>
      </w:r>
    </w:p>
    <w:p w14:paraId="10374D5C" w14:textId="15DD3AE8" w:rsidR="00BB0A71" w:rsidRDefault="00FA7E2D" w:rsidP="00BB0A71">
      <w:pPr>
        <w:rPr>
          <w:color w:val="B3BCCA" w:themeColor="text2" w:themeTint="66"/>
          <w:sz w:val="28"/>
          <w:szCs w:val="28"/>
        </w:rPr>
      </w:pPr>
      <w:r w:rsidRPr="00FA7E2D">
        <w:rPr>
          <w:color w:val="B3BCCA" w:themeColor="text2" w:themeTint="66"/>
          <w:sz w:val="28"/>
          <w:szCs w:val="28"/>
        </w:rPr>
        <w:t xml:space="preserve">I selected a color scheme leaning towards darker tones and pastel shades to create a comfortable visual environment, aiming to encourage users to spend more time browsing the </w:t>
      </w:r>
      <w:r w:rsidR="00790279" w:rsidRPr="00FA7E2D">
        <w:rPr>
          <w:color w:val="B3BCCA" w:themeColor="text2" w:themeTint="66"/>
          <w:sz w:val="28"/>
          <w:szCs w:val="28"/>
        </w:rPr>
        <w:t>webpage.</w:t>
      </w:r>
      <w:r w:rsidRPr="00FA7E2D">
        <w:rPr>
          <w:color w:val="B3BCCA" w:themeColor="text2" w:themeTint="66"/>
          <w:sz w:val="28"/>
          <w:szCs w:val="28"/>
        </w:rPr>
        <w:t xml:space="preserve"> </w:t>
      </w:r>
    </w:p>
    <w:p w14:paraId="6DFB8FAB" w14:textId="0B95AA85" w:rsidR="00E161BB" w:rsidRDefault="00E161BB" w:rsidP="00BB0A71">
      <w:pPr>
        <w:rPr>
          <w:color w:val="B3BCCA" w:themeColor="text2" w:themeTint="66"/>
          <w:sz w:val="28"/>
          <w:szCs w:val="28"/>
        </w:rPr>
      </w:pPr>
    </w:p>
    <w:p w14:paraId="2E8AF6A0" w14:textId="3A2A091A" w:rsidR="0042685E" w:rsidRPr="00777D6F" w:rsidRDefault="0042685E" w:rsidP="0042685E">
      <w:pPr>
        <w:pStyle w:val="Heading1"/>
        <w:rPr>
          <w:color w:val="00ADDC" w:themeColor="accent4"/>
          <w:szCs w:val="28"/>
        </w:rPr>
      </w:pPr>
      <w:r>
        <w:rPr>
          <w:color w:val="00ADDC" w:themeColor="accent4"/>
          <w:sz w:val="40"/>
          <w:szCs w:val="28"/>
        </w:rPr>
        <w:lastRenderedPageBreak/>
        <w:t>Architecture</w:t>
      </w:r>
    </w:p>
    <w:p w14:paraId="2424241B" w14:textId="582B44EB" w:rsidR="0042685E" w:rsidRDefault="0042685E" w:rsidP="0042685E">
      <w:pPr>
        <w:rPr>
          <w:color w:val="B3BCCA" w:themeColor="text2" w:themeTint="66"/>
          <w:sz w:val="28"/>
          <w:szCs w:val="28"/>
        </w:rPr>
      </w:pPr>
      <w:r>
        <w:rPr>
          <w:noProof/>
          <w:color w:val="B3BCCA" w:themeColor="text2" w:themeTint="66"/>
          <w:sz w:val="28"/>
          <w:szCs w:val="28"/>
        </w:rPr>
        <w:drawing>
          <wp:inline distT="0" distB="0" distL="0" distR="0" wp14:anchorId="4372EE08" wp14:editId="4183351F">
            <wp:extent cx="5476875" cy="2390775"/>
            <wp:effectExtent l="0" t="0" r="0" b="0"/>
            <wp:docPr id="86134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6875" cy="2390775"/>
                    </a:xfrm>
                    <a:prstGeom prst="rect">
                      <a:avLst/>
                    </a:prstGeom>
                    <a:noFill/>
                    <a:ln>
                      <a:noFill/>
                    </a:ln>
                  </pic:spPr>
                </pic:pic>
              </a:graphicData>
            </a:graphic>
          </wp:inline>
        </w:drawing>
      </w:r>
    </w:p>
    <w:p w14:paraId="5F79CE56" w14:textId="077490FF" w:rsidR="00E161BB" w:rsidRDefault="00E161BB" w:rsidP="00BB0A71">
      <w:pPr>
        <w:rPr>
          <w:color w:val="B3BCCA" w:themeColor="text2" w:themeTint="66"/>
          <w:sz w:val="28"/>
          <w:szCs w:val="28"/>
        </w:rPr>
      </w:pPr>
    </w:p>
    <w:p w14:paraId="24C4CE7E" w14:textId="592A0DC3" w:rsidR="00BB0A71" w:rsidRPr="00777D6F" w:rsidRDefault="00E161BB" w:rsidP="00BB0A71">
      <w:pPr>
        <w:pStyle w:val="Heading1"/>
        <w:rPr>
          <w:color w:val="00ADDC" w:themeColor="accent4"/>
          <w:szCs w:val="28"/>
        </w:rPr>
      </w:pPr>
      <w:r>
        <w:rPr>
          <w:color w:val="00ADDC" w:themeColor="accent4"/>
          <w:sz w:val="40"/>
          <w:szCs w:val="28"/>
        </w:rPr>
        <w:t>Functionality</w:t>
      </w:r>
    </w:p>
    <w:p w14:paraId="050472F4" w14:textId="77777777" w:rsidR="00E161BB" w:rsidRDefault="00E161BB" w:rsidP="00E161BB">
      <w:pPr>
        <w:rPr>
          <w:color w:val="B3BCCA" w:themeColor="text2" w:themeTint="66"/>
          <w:sz w:val="28"/>
          <w:szCs w:val="28"/>
        </w:rPr>
      </w:pPr>
      <w:r>
        <w:rPr>
          <w:color w:val="B3BCCA" w:themeColor="text2" w:themeTint="66"/>
          <w:sz w:val="28"/>
          <w:szCs w:val="28"/>
        </w:rPr>
        <w:t xml:space="preserve">Main </w:t>
      </w:r>
      <w:r w:rsidRPr="00E161BB">
        <w:rPr>
          <w:color w:val="B3BCCA" w:themeColor="text2" w:themeTint="66"/>
          <w:sz w:val="28"/>
          <w:szCs w:val="28"/>
        </w:rPr>
        <w:t>PHP file</w:t>
      </w:r>
      <w:r>
        <w:rPr>
          <w:color w:val="B3BCCA" w:themeColor="text2" w:themeTint="66"/>
          <w:sz w:val="28"/>
          <w:szCs w:val="28"/>
        </w:rPr>
        <w:t xml:space="preserve"> </w:t>
      </w:r>
      <w:r w:rsidRPr="00E161BB">
        <w:rPr>
          <w:b/>
          <w:bCs/>
          <w:color w:val="B3BCCA" w:themeColor="text2" w:themeTint="66"/>
          <w:sz w:val="28"/>
          <w:szCs w:val="28"/>
        </w:rPr>
        <w:t>index.php</w:t>
      </w:r>
      <w:r w:rsidRPr="00E161BB">
        <w:rPr>
          <w:color w:val="B3BCCA" w:themeColor="text2" w:themeTint="66"/>
          <w:sz w:val="28"/>
          <w:szCs w:val="28"/>
        </w:rPr>
        <w:t xml:space="preserve"> that initiates a web application for managing and displaying chocolate bar data. </w:t>
      </w:r>
    </w:p>
    <w:p w14:paraId="19CA565D" w14:textId="37F67572" w:rsidR="00E161BB" w:rsidRPr="00E161BB" w:rsidRDefault="00E161BB" w:rsidP="00E161BB">
      <w:pPr>
        <w:rPr>
          <w:color w:val="B3BCCA" w:themeColor="text2" w:themeTint="66"/>
          <w:sz w:val="28"/>
          <w:szCs w:val="28"/>
        </w:rPr>
      </w:pPr>
      <w:r w:rsidRPr="00E161BB">
        <w:rPr>
          <w:color w:val="B3BCCA" w:themeColor="text2" w:themeTint="66"/>
          <w:sz w:val="28"/>
          <w:szCs w:val="28"/>
        </w:rPr>
        <w:t>Here's an overview of its functionality:</w:t>
      </w:r>
    </w:p>
    <w:p w14:paraId="02600036" w14:textId="77777777" w:rsidR="00E161BB" w:rsidRPr="00E161BB" w:rsidRDefault="00E161BB" w:rsidP="00E161BB">
      <w:pPr>
        <w:rPr>
          <w:color w:val="B3BCCA" w:themeColor="text2" w:themeTint="66"/>
          <w:sz w:val="28"/>
          <w:szCs w:val="28"/>
        </w:rPr>
      </w:pPr>
    </w:p>
    <w:p w14:paraId="37F4C39A" w14:textId="315C640D" w:rsidR="00E161BB" w:rsidRPr="00E161BB" w:rsidRDefault="00E161BB" w:rsidP="00E161BB">
      <w:pPr>
        <w:rPr>
          <w:color w:val="B3BCCA" w:themeColor="text2" w:themeTint="66"/>
          <w:sz w:val="28"/>
          <w:szCs w:val="28"/>
        </w:rPr>
      </w:pPr>
      <w:r w:rsidRPr="00E161BB">
        <w:rPr>
          <w:color w:val="B3BCCA" w:themeColor="text2" w:themeTint="66"/>
          <w:sz w:val="28"/>
          <w:szCs w:val="28"/>
        </w:rPr>
        <w:t>1. Database Connection and Authentication:</w:t>
      </w:r>
    </w:p>
    <w:p w14:paraId="4400B653" w14:textId="520454E6" w:rsidR="00E161BB" w:rsidRPr="00790279" w:rsidRDefault="00E161BB" w:rsidP="00790279">
      <w:pPr>
        <w:pStyle w:val="ListParagraph"/>
        <w:numPr>
          <w:ilvl w:val="0"/>
          <w:numId w:val="18"/>
        </w:numPr>
        <w:rPr>
          <w:color w:val="B3BCCA" w:themeColor="text2" w:themeTint="66"/>
          <w:sz w:val="28"/>
          <w:szCs w:val="28"/>
        </w:rPr>
      </w:pPr>
      <w:r w:rsidRPr="00790279">
        <w:rPr>
          <w:color w:val="B3BCCA" w:themeColor="text2" w:themeTint="66"/>
          <w:sz w:val="28"/>
          <w:szCs w:val="28"/>
        </w:rPr>
        <w:t>Initializes a connection to a database and checks if an admin is logged in.</w:t>
      </w:r>
    </w:p>
    <w:p w14:paraId="6A5F74A7" w14:textId="77777777" w:rsidR="00E161BB" w:rsidRPr="00E161BB" w:rsidRDefault="00E161BB" w:rsidP="00E161BB">
      <w:pPr>
        <w:rPr>
          <w:color w:val="B3BCCA" w:themeColor="text2" w:themeTint="66"/>
          <w:sz w:val="28"/>
          <w:szCs w:val="28"/>
        </w:rPr>
      </w:pPr>
    </w:p>
    <w:p w14:paraId="6B0B1716" w14:textId="08D9EC4E" w:rsidR="00E161BB" w:rsidRPr="00E161BB" w:rsidRDefault="00E161BB" w:rsidP="00E161BB">
      <w:pPr>
        <w:rPr>
          <w:color w:val="B3BCCA" w:themeColor="text2" w:themeTint="66"/>
          <w:sz w:val="28"/>
          <w:szCs w:val="28"/>
        </w:rPr>
      </w:pPr>
      <w:r w:rsidRPr="00E161BB">
        <w:rPr>
          <w:color w:val="B3BCCA" w:themeColor="text2" w:themeTint="66"/>
          <w:sz w:val="28"/>
          <w:szCs w:val="28"/>
        </w:rPr>
        <w:t>2. Data Retrieval:</w:t>
      </w:r>
    </w:p>
    <w:p w14:paraId="2381A0D4" w14:textId="7A207859" w:rsidR="00E161BB" w:rsidRPr="00790279" w:rsidRDefault="00E161BB" w:rsidP="00790279">
      <w:pPr>
        <w:pStyle w:val="ListParagraph"/>
        <w:numPr>
          <w:ilvl w:val="0"/>
          <w:numId w:val="18"/>
        </w:numPr>
        <w:rPr>
          <w:color w:val="B3BCCA" w:themeColor="text2" w:themeTint="66"/>
          <w:sz w:val="28"/>
          <w:szCs w:val="28"/>
        </w:rPr>
      </w:pPr>
      <w:r w:rsidRPr="00790279">
        <w:rPr>
          <w:color w:val="B3BCCA" w:themeColor="text2" w:themeTint="66"/>
          <w:sz w:val="28"/>
          <w:szCs w:val="28"/>
        </w:rPr>
        <w:t>Executes SQL queries to retrieve information about chocolate bars and users.</w:t>
      </w:r>
    </w:p>
    <w:p w14:paraId="3F03A5FB" w14:textId="07A8C2CA" w:rsidR="00E161BB" w:rsidRPr="00790279" w:rsidRDefault="00E161BB" w:rsidP="00790279">
      <w:pPr>
        <w:pStyle w:val="ListParagraph"/>
        <w:numPr>
          <w:ilvl w:val="0"/>
          <w:numId w:val="18"/>
        </w:numPr>
        <w:rPr>
          <w:color w:val="B3BCCA" w:themeColor="text2" w:themeTint="66"/>
          <w:sz w:val="28"/>
          <w:szCs w:val="28"/>
        </w:rPr>
      </w:pPr>
      <w:r w:rsidRPr="00790279">
        <w:rPr>
          <w:color w:val="B3BCCA" w:themeColor="text2" w:themeTint="66"/>
          <w:sz w:val="28"/>
          <w:szCs w:val="28"/>
        </w:rPr>
        <w:t>Retrieves the count of each chocolate type and calculates the total count of all chocolate types.</w:t>
      </w:r>
    </w:p>
    <w:p w14:paraId="0A03542C" w14:textId="2F38A7EA" w:rsidR="00E161BB" w:rsidRPr="00790279" w:rsidRDefault="00E161BB" w:rsidP="00790279">
      <w:pPr>
        <w:pStyle w:val="ListParagraph"/>
        <w:numPr>
          <w:ilvl w:val="0"/>
          <w:numId w:val="18"/>
        </w:numPr>
        <w:rPr>
          <w:color w:val="B3BCCA" w:themeColor="text2" w:themeTint="66"/>
          <w:sz w:val="28"/>
          <w:szCs w:val="28"/>
        </w:rPr>
      </w:pPr>
      <w:r w:rsidRPr="00790279">
        <w:rPr>
          <w:color w:val="B3BCCA" w:themeColor="text2" w:themeTint="66"/>
          <w:sz w:val="28"/>
          <w:szCs w:val="28"/>
        </w:rPr>
        <w:lastRenderedPageBreak/>
        <w:t>Calculates the average sugar percentage of chocolate bars.</w:t>
      </w:r>
    </w:p>
    <w:p w14:paraId="3CC0C220" w14:textId="50DDB949" w:rsidR="00E161BB" w:rsidRPr="00790279" w:rsidRDefault="00E161BB" w:rsidP="00790279">
      <w:pPr>
        <w:pStyle w:val="ListParagraph"/>
        <w:numPr>
          <w:ilvl w:val="0"/>
          <w:numId w:val="18"/>
        </w:numPr>
        <w:rPr>
          <w:color w:val="B3BCCA" w:themeColor="text2" w:themeTint="66"/>
          <w:sz w:val="28"/>
          <w:szCs w:val="28"/>
        </w:rPr>
      </w:pPr>
      <w:r w:rsidRPr="00790279">
        <w:rPr>
          <w:color w:val="B3BCCA" w:themeColor="text2" w:themeTint="66"/>
          <w:sz w:val="28"/>
          <w:szCs w:val="28"/>
        </w:rPr>
        <w:t>Retrieves information about the cheapest and most expensive chocolate bars.</w:t>
      </w:r>
    </w:p>
    <w:p w14:paraId="49E40A8F" w14:textId="5326D3E0" w:rsidR="00E161BB" w:rsidRPr="00E161BB" w:rsidRDefault="008D6CC6" w:rsidP="00E161BB">
      <w:pPr>
        <w:rPr>
          <w:color w:val="B3BCCA" w:themeColor="text2" w:themeTint="66"/>
          <w:sz w:val="28"/>
          <w:szCs w:val="28"/>
        </w:rPr>
      </w:pPr>
      <w:r w:rsidRPr="008D6CC6">
        <w:rPr>
          <w:noProof/>
          <w:color w:val="B3BCCA" w:themeColor="text2" w:themeTint="66"/>
          <w:sz w:val="28"/>
          <w:szCs w:val="28"/>
        </w:rPr>
        <w:drawing>
          <wp:inline distT="0" distB="0" distL="0" distR="0" wp14:anchorId="139B0AB9" wp14:editId="75BC1347">
            <wp:extent cx="5486400" cy="1082675"/>
            <wp:effectExtent l="0" t="0" r="0" b="0"/>
            <wp:docPr id="989482428" name="Picture 1" descr="A blue rectangular object with a black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82428" name="Picture 1" descr="A blue rectangular object with a black stripe&#10;&#10;Description automatically generated"/>
                    <pic:cNvPicPr/>
                  </pic:nvPicPr>
                  <pic:blipFill>
                    <a:blip r:embed="rId10"/>
                    <a:stretch>
                      <a:fillRect/>
                    </a:stretch>
                  </pic:blipFill>
                  <pic:spPr>
                    <a:xfrm>
                      <a:off x="0" y="0"/>
                      <a:ext cx="5486400" cy="1082675"/>
                    </a:xfrm>
                    <a:prstGeom prst="rect">
                      <a:avLst/>
                    </a:prstGeom>
                  </pic:spPr>
                </pic:pic>
              </a:graphicData>
            </a:graphic>
          </wp:inline>
        </w:drawing>
      </w:r>
    </w:p>
    <w:p w14:paraId="4C75EDFC" w14:textId="0E037415" w:rsidR="00E161BB" w:rsidRPr="00E161BB" w:rsidRDefault="00E161BB" w:rsidP="00E161BB">
      <w:pPr>
        <w:rPr>
          <w:color w:val="B3BCCA" w:themeColor="text2" w:themeTint="66"/>
          <w:sz w:val="28"/>
          <w:szCs w:val="28"/>
        </w:rPr>
      </w:pPr>
      <w:r w:rsidRPr="00E161BB">
        <w:rPr>
          <w:color w:val="B3BCCA" w:themeColor="text2" w:themeTint="66"/>
          <w:sz w:val="28"/>
          <w:szCs w:val="28"/>
        </w:rPr>
        <w:t>3. Web Interface Structure:</w:t>
      </w:r>
    </w:p>
    <w:p w14:paraId="6337B4D0" w14:textId="18FBF79E" w:rsidR="00E161BB" w:rsidRPr="00790279" w:rsidRDefault="00E161BB" w:rsidP="00790279">
      <w:pPr>
        <w:pStyle w:val="ListParagraph"/>
        <w:numPr>
          <w:ilvl w:val="0"/>
          <w:numId w:val="19"/>
        </w:numPr>
        <w:rPr>
          <w:color w:val="B3BCCA" w:themeColor="text2" w:themeTint="66"/>
          <w:sz w:val="28"/>
          <w:szCs w:val="28"/>
        </w:rPr>
      </w:pPr>
      <w:r w:rsidRPr="00790279">
        <w:rPr>
          <w:color w:val="B3BCCA" w:themeColor="text2" w:themeTint="66"/>
          <w:sz w:val="28"/>
          <w:szCs w:val="28"/>
        </w:rPr>
        <w:t>HTML structure is used to define the appearance of the web page.</w:t>
      </w:r>
    </w:p>
    <w:p w14:paraId="6B20685A" w14:textId="6B603B25" w:rsidR="00E161BB" w:rsidRPr="00790279" w:rsidRDefault="00E161BB" w:rsidP="00790279">
      <w:pPr>
        <w:pStyle w:val="ListParagraph"/>
        <w:numPr>
          <w:ilvl w:val="0"/>
          <w:numId w:val="19"/>
        </w:numPr>
        <w:rPr>
          <w:color w:val="B3BCCA" w:themeColor="text2" w:themeTint="66"/>
          <w:sz w:val="28"/>
          <w:szCs w:val="28"/>
        </w:rPr>
      </w:pPr>
      <w:r w:rsidRPr="00790279">
        <w:rPr>
          <w:color w:val="B3BCCA" w:themeColor="text2" w:themeTint="66"/>
          <w:sz w:val="28"/>
          <w:szCs w:val="28"/>
        </w:rPr>
        <w:t>Includes the utilization of Bootstrap for styling.</w:t>
      </w:r>
    </w:p>
    <w:p w14:paraId="555027E6" w14:textId="77777777" w:rsidR="00E161BB" w:rsidRPr="00E161BB" w:rsidRDefault="00E161BB" w:rsidP="00E161BB">
      <w:pPr>
        <w:rPr>
          <w:color w:val="B3BCCA" w:themeColor="text2" w:themeTint="66"/>
          <w:sz w:val="28"/>
          <w:szCs w:val="28"/>
        </w:rPr>
      </w:pPr>
    </w:p>
    <w:p w14:paraId="7F178F46" w14:textId="7CD71CC3" w:rsidR="00E161BB" w:rsidRPr="00E161BB" w:rsidRDefault="00E161BB" w:rsidP="00E161BB">
      <w:pPr>
        <w:rPr>
          <w:color w:val="B3BCCA" w:themeColor="text2" w:themeTint="66"/>
          <w:sz w:val="28"/>
          <w:szCs w:val="28"/>
        </w:rPr>
      </w:pPr>
      <w:r w:rsidRPr="00E161BB">
        <w:rPr>
          <w:color w:val="B3BCCA" w:themeColor="text2" w:themeTint="66"/>
          <w:sz w:val="28"/>
          <w:szCs w:val="28"/>
        </w:rPr>
        <w:t>4. Key Elements in the Web Interface:</w:t>
      </w:r>
    </w:p>
    <w:p w14:paraId="45E05FC6" w14:textId="19960CCC" w:rsidR="00E161BB" w:rsidRPr="00790279" w:rsidRDefault="00E161BB" w:rsidP="00790279">
      <w:pPr>
        <w:pStyle w:val="ListParagraph"/>
        <w:numPr>
          <w:ilvl w:val="0"/>
          <w:numId w:val="20"/>
        </w:numPr>
        <w:rPr>
          <w:color w:val="B3BCCA" w:themeColor="text2" w:themeTint="66"/>
          <w:sz w:val="28"/>
          <w:szCs w:val="28"/>
        </w:rPr>
      </w:pPr>
      <w:r w:rsidRPr="00790279">
        <w:rPr>
          <w:i/>
          <w:iCs/>
          <w:color w:val="B3BCCA" w:themeColor="text2" w:themeTint="66"/>
          <w:sz w:val="28"/>
          <w:szCs w:val="28"/>
          <w:u w:val="single"/>
        </w:rPr>
        <w:t xml:space="preserve">Cherry </w:t>
      </w:r>
      <w:r w:rsidRPr="00790279">
        <w:rPr>
          <w:rFonts w:ascii="Segoe UI Emoji" w:hAnsi="Segoe UI Emoji" w:cs="Segoe UI Emoji"/>
          <w:i/>
          <w:iCs/>
          <w:color w:val="B3BCCA" w:themeColor="text2" w:themeTint="66"/>
          <w:sz w:val="28"/>
          <w:szCs w:val="28"/>
          <w:u w:val="single"/>
        </w:rPr>
        <w:t>🍒</w:t>
      </w:r>
      <w:r w:rsidRPr="00790279">
        <w:rPr>
          <w:i/>
          <w:iCs/>
          <w:color w:val="B3BCCA" w:themeColor="text2" w:themeTint="66"/>
          <w:sz w:val="28"/>
          <w:szCs w:val="28"/>
          <w:u w:val="single"/>
        </w:rPr>
        <w:t xml:space="preserve"> Chocolate</w:t>
      </w:r>
      <w:r w:rsidR="00790279" w:rsidRPr="00790279">
        <w:rPr>
          <w:color w:val="B3BCCA" w:themeColor="text2" w:themeTint="66"/>
          <w:sz w:val="28"/>
          <w:szCs w:val="28"/>
        </w:rPr>
        <w:t>:</w:t>
      </w:r>
      <w:r w:rsidRPr="00790279">
        <w:rPr>
          <w:color w:val="B3BCCA" w:themeColor="text2" w:themeTint="66"/>
          <w:sz w:val="28"/>
          <w:szCs w:val="28"/>
        </w:rPr>
        <w:t xml:space="preserve"> Positioned at the center, showcasing the title of the application.</w:t>
      </w:r>
    </w:p>
    <w:p w14:paraId="4BC705C5" w14:textId="571CC14B" w:rsidR="00E161BB" w:rsidRPr="00790279" w:rsidRDefault="00E161BB" w:rsidP="00790279">
      <w:pPr>
        <w:pStyle w:val="ListParagraph"/>
        <w:numPr>
          <w:ilvl w:val="0"/>
          <w:numId w:val="20"/>
        </w:numPr>
        <w:rPr>
          <w:color w:val="B3BCCA" w:themeColor="text2" w:themeTint="66"/>
          <w:sz w:val="28"/>
          <w:szCs w:val="28"/>
        </w:rPr>
      </w:pPr>
      <w:r w:rsidRPr="00790279">
        <w:rPr>
          <w:color w:val="B3BCCA" w:themeColor="text2" w:themeTint="66"/>
          <w:sz w:val="28"/>
          <w:szCs w:val="28"/>
        </w:rPr>
        <w:t>Navbar: Contains a sidebar toggle for the 'Admin Dashboard' button.</w:t>
      </w:r>
      <w:r w:rsidR="00790279" w:rsidRPr="00790279">
        <w:rPr>
          <w:color w:val="B3BCCA" w:themeColor="text2" w:themeTint="66"/>
          <w:sz w:val="28"/>
          <w:szCs w:val="28"/>
        </w:rPr>
        <w:t xml:space="preserve"> </w:t>
      </w:r>
      <w:r w:rsidR="00790279" w:rsidRPr="00AA50FB">
        <w:rPr>
          <w:noProof/>
          <w:color w:val="B3BCCA" w:themeColor="text2" w:themeTint="66"/>
          <w:sz w:val="28"/>
          <w:szCs w:val="28"/>
        </w:rPr>
        <w:drawing>
          <wp:inline distT="0" distB="0" distL="0" distR="0" wp14:anchorId="45061874" wp14:editId="36547648">
            <wp:extent cx="4676775" cy="3038821"/>
            <wp:effectExtent l="0" t="0" r="0" b="0"/>
            <wp:docPr id="349630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30238" name="Picture 1" descr="A screenshot of a computer&#10;&#10;Description automatically generated"/>
                    <pic:cNvPicPr/>
                  </pic:nvPicPr>
                  <pic:blipFill>
                    <a:blip r:embed="rId11"/>
                    <a:stretch>
                      <a:fillRect/>
                    </a:stretch>
                  </pic:blipFill>
                  <pic:spPr>
                    <a:xfrm>
                      <a:off x="0" y="0"/>
                      <a:ext cx="4689824" cy="3047300"/>
                    </a:xfrm>
                    <a:prstGeom prst="rect">
                      <a:avLst/>
                    </a:prstGeom>
                  </pic:spPr>
                </pic:pic>
              </a:graphicData>
            </a:graphic>
          </wp:inline>
        </w:drawing>
      </w:r>
    </w:p>
    <w:p w14:paraId="2D35446A" w14:textId="1DEF28F2" w:rsidR="00E161BB" w:rsidRPr="00790279" w:rsidRDefault="00E161BB" w:rsidP="00790279">
      <w:pPr>
        <w:pStyle w:val="ListParagraph"/>
        <w:numPr>
          <w:ilvl w:val="0"/>
          <w:numId w:val="20"/>
        </w:numPr>
        <w:rPr>
          <w:color w:val="B3BCCA" w:themeColor="text2" w:themeTint="66"/>
          <w:sz w:val="28"/>
          <w:szCs w:val="28"/>
        </w:rPr>
      </w:pPr>
      <w:r w:rsidRPr="00790279">
        <w:rPr>
          <w:color w:val="B3BCCA" w:themeColor="text2" w:themeTint="66"/>
          <w:sz w:val="28"/>
          <w:szCs w:val="28"/>
        </w:rPr>
        <w:lastRenderedPageBreak/>
        <w:t>Modals for CRUD Operations</w:t>
      </w:r>
      <w:r w:rsidR="00790279" w:rsidRPr="00790279">
        <w:rPr>
          <w:color w:val="B3BCCA" w:themeColor="text2" w:themeTint="66"/>
          <w:sz w:val="28"/>
          <w:szCs w:val="28"/>
        </w:rPr>
        <w:t>:</w:t>
      </w:r>
      <w:r w:rsidRPr="00790279">
        <w:rPr>
          <w:color w:val="B3BCCA" w:themeColor="text2" w:themeTint="66"/>
          <w:sz w:val="28"/>
          <w:szCs w:val="28"/>
        </w:rPr>
        <w:t xml:space="preserve"> Provides modal structures for users and chocolate bars to perform CRUD actions.</w:t>
      </w:r>
      <w:r w:rsidR="00790279" w:rsidRPr="00790279">
        <w:rPr>
          <w:color w:val="B3BCCA" w:themeColor="text2" w:themeTint="66"/>
          <w:sz w:val="28"/>
          <w:szCs w:val="28"/>
        </w:rPr>
        <w:t xml:space="preserve"> </w:t>
      </w:r>
      <w:r w:rsidR="00790279" w:rsidRPr="00E161BB">
        <w:rPr>
          <w:noProof/>
          <w:color w:val="B3BCCA" w:themeColor="text2" w:themeTint="66"/>
          <w:sz w:val="28"/>
          <w:szCs w:val="28"/>
        </w:rPr>
        <w:drawing>
          <wp:inline distT="0" distB="0" distL="0" distR="0" wp14:anchorId="7B0298A3" wp14:editId="352178BB">
            <wp:extent cx="5486400" cy="1874520"/>
            <wp:effectExtent l="0" t="0" r="0" b="0"/>
            <wp:docPr id="1722525038"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25038" name="Picture 1" descr="A screenshot of a menu&#10;&#10;Description automatically generated"/>
                    <pic:cNvPicPr/>
                  </pic:nvPicPr>
                  <pic:blipFill>
                    <a:blip r:embed="rId12"/>
                    <a:stretch>
                      <a:fillRect/>
                    </a:stretch>
                  </pic:blipFill>
                  <pic:spPr>
                    <a:xfrm>
                      <a:off x="0" y="0"/>
                      <a:ext cx="5486400" cy="1874520"/>
                    </a:xfrm>
                    <a:prstGeom prst="rect">
                      <a:avLst/>
                    </a:prstGeom>
                  </pic:spPr>
                </pic:pic>
              </a:graphicData>
            </a:graphic>
          </wp:inline>
        </w:drawing>
      </w:r>
    </w:p>
    <w:p w14:paraId="6F8E54EC" w14:textId="387B2177" w:rsidR="00E161BB" w:rsidRPr="00790279" w:rsidRDefault="00E161BB" w:rsidP="00790279">
      <w:pPr>
        <w:pStyle w:val="ListParagraph"/>
        <w:numPr>
          <w:ilvl w:val="0"/>
          <w:numId w:val="20"/>
        </w:numPr>
        <w:rPr>
          <w:color w:val="B3BCCA" w:themeColor="text2" w:themeTint="66"/>
          <w:sz w:val="28"/>
          <w:szCs w:val="28"/>
        </w:rPr>
      </w:pPr>
      <w:r w:rsidRPr="00790279">
        <w:rPr>
          <w:color w:val="B3BCCA" w:themeColor="text2" w:themeTint="66"/>
          <w:sz w:val="28"/>
          <w:szCs w:val="28"/>
        </w:rPr>
        <w:t>Admin Dashboard: Interface dedicated to admin functionalities.</w:t>
      </w:r>
      <w:r w:rsidR="00790279" w:rsidRPr="00790279">
        <w:rPr>
          <w:color w:val="B3BCCA" w:themeColor="text2" w:themeTint="66"/>
          <w:sz w:val="28"/>
          <w:szCs w:val="28"/>
        </w:rPr>
        <w:t xml:space="preserve"> </w:t>
      </w:r>
      <w:r w:rsidR="00790279" w:rsidRPr="00E161BB">
        <w:rPr>
          <w:noProof/>
          <w:color w:val="B3BCCA" w:themeColor="text2" w:themeTint="66"/>
          <w:sz w:val="28"/>
          <w:szCs w:val="28"/>
        </w:rPr>
        <w:drawing>
          <wp:inline distT="0" distB="0" distL="0" distR="0" wp14:anchorId="66BFB762" wp14:editId="63EB0CAE">
            <wp:extent cx="4676775" cy="2968994"/>
            <wp:effectExtent l="0" t="0" r="0" b="0"/>
            <wp:docPr id="109380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0957" name="Picture 1" descr="A screenshot of a computer&#10;&#10;Description automatically generated"/>
                    <pic:cNvPicPr/>
                  </pic:nvPicPr>
                  <pic:blipFill>
                    <a:blip r:embed="rId13"/>
                    <a:stretch>
                      <a:fillRect/>
                    </a:stretch>
                  </pic:blipFill>
                  <pic:spPr>
                    <a:xfrm>
                      <a:off x="0" y="0"/>
                      <a:ext cx="4684576" cy="2973947"/>
                    </a:xfrm>
                    <a:prstGeom prst="rect">
                      <a:avLst/>
                    </a:prstGeom>
                  </pic:spPr>
                </pic:pic>
              </a:graphicData>
            </a:graphic>
          </wp:inline>
        </w:drawing>
      </w:r>
    </w:p>
    <w:p w14:paraId="425CC756" w14:textId="42CBA541" w:rsidR="00E161BB" w:rsidRPr="00790279" w:rsidRDefault="00E161BB" w:rsidP="00790279">
      <w:pPr>
        <w:pStyle w:val="ListParagraph"/>
        <w:numPr>
          <w:ilvl w:val="0"/>
          <w:numId w:val="20"/>
        </w:numPr>
        <w:ind w:left="709" w:hanging="283"/>
        <w:rPr>
          <w:color w:val="B3BCCA" w:themeColor="text2" w:themeTint="66"/>
          <w:sz w:val="28"/>
          <w:szCs w:val="28"/>
        </w:rPr>
      </w:pPr>
      <w:r w:rsidRPr="00790279">
        <w:rPr>
          <w:color w:val="B3BCCA" w:themeColor="text2" w:themeTint="66"/>
          <w:sz w:val="28"/>
          <w:szCs w:val="28"/>
        </w:rPr>
        <w:t>Table for Displaying Chocolate Bars: Represents the chocolate bars in a tabular format.</w:t>
      </w:r>
      <w:r w:rsidR="00790279" w:rsidRPr="00790279">
        <w:rPr>
          <w:color w:val="B3BCCA" w:themeColor="text2" w:themeTint="66"/>
          <w:sz w:val="28"/>
          <w:szCs w:val="28"/>
        </w:rPr>
        <w:t xml:space="preserve"> </w:t>
      </w:r>
      <w:r w:rsidR="00790279" w:rsidRPr="00790279">
        <w:rPr>
          <w:noProof/>
          <w:color w:val="B3BCCA" w:themeColor="text2" w:themeTint="66"/>
          <w:sz w:val="28"/>
          <w:szCs w:val="28"/>
        </w:rPr>
        <w:drawing>
          <wp:inline distT="0" distB="0" distL="0" distR="0" wp14:anchorId="198F7426" wp14:editId="124CAD20">
            <wp:extent cx="4752975" cy="1701499"/>
            <wp:effectExtent l="0" t="0" r="0" b="0"/>
            <wp:docPr id="1161540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4071" name="Picture 1" descr="A screenshot of a computer screen&#10;&#10;Description automatically generated"/>
                    <pic:cNvPicPr/>
                  </pic:nvPicPr>
                  <pic:blipFill>
                    <a:blip r:embed="rId14"/>
                    <a:stretch>
                      <a:fillRect/>
                    </a:stretch>
                  </pic:blipFill>
                  <pic:spPr>
                    <a:xfrm>
                      <a:off x="0" y="0"/>
                      <a:ext cx="4771781" cy="1708231"/>
                    </a:xfrm>
                    <a:prstGeom prst="rect">
                      <a:avLst/>
                    </a:prstGeom>
                  </pic:spPr>
                </pic:pic>
              </a:graphicData>
            </a:graphic>
          </wp:inline>
        </w:drawing>
      </w:r>
    </w:p>
    <w:p w14:paraId="7C5813C4" w14:textId="3AA579CD" w:rsidR="00E161BB" w:rsidRPr="00790279" w:rsidRDefault="00E161BB" w:rsidP="00790279">
      <w:pPr>
        <w:pStyle w:val="ListParagraph"/>
        <w:numPr>
          <w:ilvl w:val="0"/>
          <w:numId w:val="20"/>
        </w:numPr>
        <w:rPr>
          <w:color w:val="B3BCCA" w:themeColor="text2" w:themeTint="66"/>
          <w:sz w:val="28"/>
          <w:szCs w:val="28"/>
        </w:rPr>
      </w:pPr>
      <w:r w:rsidRPr="00790279">
        <w:rPr>
          <w:color w:val="B3BCCA" w:themeColor="text2" w:themeTint="66"/>
          <w:sz w:val="28"/>
          <w:szCs w:val="28"/>
        </w:rPr>
        <w:lastRenderedPageBreak/>
        <w:t>Cards for Cheapest and Most Expensive Chocolate Bars: Showcases the cheapest and most expensive chocolate bars available.</w:t>
      </w:r>
      <w:r w:rsidR="008D6CC6" w:rsidRPr="008D6CC6">
        <w:rPr>
          <w:noProof/>
        </w:rPr>
        <w:t xml:space="preserve"> </w:t>
      </w:r>
      <w:r w:rsidR="008D6CC6" w:rsidRPr="008D6CC6">
        <w:rPr>
          <w:noProof/>
          <w:color w:val="B3BCCA" w:themeColor="text2" w:themeTint="66"/>
          <w:sz w:val="28"/>
          <w:szCs w:val="28"/>
        </w:rPr>
        <w:drawing>
          <wp:inline distT="0" distB="0" distL="0" distR="0" wp14:anchorId="42122F70" wp14:editId="2B5EAA67">
            <wp:extent cx="4743450" cy="955827"/>
            <wp:effectExtent l="0" t="0" r="0" b="0"/>
            <wp:docPr id="1724657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57521" name="Picture 1" descr="A screenshot of a computer&#10;&#10;Description automatically generated"/>
                    <pic:cNvPicPr/>
                  </pic:nvPicPr>
                  <pic:blipFill>
                    <a:blip r:embed="rId15"/>
                    <a:stretch>
                      <a:fillRect/>
                    </a:stretch>
                  </pic:blipFill>
                  <pic:spPr>
                    <a:xfrm>
                      <a:off x="0" y="0"/>
                      <a:ext cx="4760807" cy="959325"/>
                    </a:xfrm>
                    <a:prstGeom prst="rect">
                      <a:avLst/>
                    </a:prstGeom>
                  </pic:spPr>
                </pic:pic>
              </a:graphicData>
            </a:graphic>
          </wp:inline>
        </w:drawing>
      </w:r>
    </w:p>
    <w:p w14:paraId="59FB4B20" w14:textId="103FAFD7" w:rsidR="00E161BB" w:rsidRPr="00790279" w:rsidRDefault="00E161BB" w:rsidP="00790279">
      <w:pPr>
        <w:pStyle w:val="ListParagraph"/>
        <w:numPr>
          <w:ilvl w:val="0"/>
          <w:numId w:val="20"/>
        </w:numPr>
        <w:rPr>
          <w:color w:val="B3BCCA" w:themeColor="text2" w:themeTint="66"/>
          <w:sz w:val="28"/>
          <w:szCs w:val="28"/>
        </w:rPr>
      </w:pPr>
      <w:r w:rsidRPr="00790279">
        <w:rPr>
          <w:color w:val="B3BCCA" w:themeColor="text2" w:themeTint="66"/>
          <w:sz w:val="28"/>
          <w:szCs w:val="28"/>
        </w:rPr>
        <w:t xml:space="preserve">Progress </w:t>
      </w:r>
      <w:r w:rsidR="00790279" w:rsidRPr="00790279">
        <w:rPr>
          <w:color w:val="B3BCCA" w:themeColor="text2" w:themeTint="66"/>
          <w:sz w:val="28"/>
          <w:szCs w:val="28"/>
        </w:rPr>
        <w:t>Bars: Represents</w:t>
      </w:r>
      <w:r w:rsidRPr="00790279">
        <w:rPr>
          <w:color w:val="B3BCCA" w:themeColor="text2" w:themeTint="66"/>
          <w:sz w:val="28"/>
          <w:szCs w:val="28"/>
        </w:rPr>
        <w:t xml:space="preserve"> the average sugar percentage, dependent on database data, and updates dynamically if data changes.</w:t>
      </w:r>
      <w:r w:rsidR="008D6CC6" w:rsidRPr="008D6CC6">
        <w:rPr>
          <w:noProof/>
        </w:rPr>
        <w:t xml:space="preserve"> </w:t>
      </w:r>
      <w:r w:rsidR="008D6CC6" w:rsidRPr="008D6CC6">
        <w:rPr>
          <w:noProof/>
          <w:color w:val="B3BCCA" w:themeColor="text2" w:themeTint="66"/>
          <w:sz w:val="28"/>
          <w:szCs w:val="28"/>
        </w:rPr>
        <w:drawing>
          <wp:inline distT="0" distB="0" distL="0" distR="0" wp14:anchorId="543D377F" wp14:editId="0ACF21F0">
            <wp:extent cx="4686300" cy="1093470"/>
            <wp:effectExtent l="0" t="0" r="0" b="0"/>
            <wp:docPr id="999249264" name="Picture 1" descr="A green and black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9264" name="Picture 1" descr="A green and black striped background&#10;&#10;Description automatically generated"/>
                    <pic:cNvPicPr/>
                  </pic:nvPicPr>
                  <pic:blipFill>
                    <a:blip r:embed="rId16"/>
                    <a:stretch>
                      <a:fillRect/>
                    </a:stretch>
                  </pic:blipFill>
                  <pic:spPr>
                    <a:xfrm>
                      <a:off x="0" y="0"/>
                      <a:ext cx="4696517" cy="1095854"/>
                    </a:xfrm>
                    <a:prstGeom prst="rect">
                      <a:avLst/>
                    </a:prstGeom>
                  </pic:spPr>
                </pic:pic>
              </a:graphicData>
            </a:graphic>
          </wp:inline>
        </w:drawing>
      </w:r>
    </w:p>
    <w:p w14:paraId="320B6B62" w14:textId="05402F77" w:rsidR="00E161BB" w:rsidRPr="008D6CC6" w:rsidRDefault="00E161BB" w:rsidP="00E161BB">
      <w:pPr>
        <w:pStyle w:val="ListParagraph"/>
        <w:numPr>
          <w:ilvl w:val="0"/>
          <w:numId w:val="20"/>
        </w:numPr>
        <w:rPr>
          <w:color w:val="B3BCCA" w:themeColor="text2" w:themeTint="66"/>
          <w:sz w:val="28"/>
          <w:szCs w:val="28"/>
        </w:rPr>
      </w:pPr>
      <w:r w:rsidRPr="00790279">
        <w:rPr>
          <w:color w:val="B3BCCA" w:themeColor="text2" w:themeTint="66"/>
          <w:sz w:val="28"/>
          <w:szCs w:val="28"/>
        </w:rPr>
        <w:t>Logout Confirmation Modal: Ensures a user-friendly logout experience with a confirmation modal.</w:t>
      </w:r>
      <w:r w:rsidR="008D6CC6" w:rsidRPr="008D6CC6">
        <w:rPr>
          <w:noProof/>
        </w:rPr>
        <w:t xml:space="preserve"> </w:t>
      </w:r>
      <w:r w:rsidR="008D6CC6" w:rsidRPr="008D6CC6">
        <w:rPr>
          <w:noProof/>
          <w:color w:val="B3BCCA" w:themeColor="text2" w:themeTint="66"/>
          <w:sz w:val="28"/>
          <w:szCs w:val="28"/>
        </w:rPr>
        <w:drawing>
          <wp:inline distT="0" distB="0" distL="0" distR="0" wp14:anchorId="5F8DD55E" wp14:editId="7AE6FD3C">
            <wp:extent cx="4686300" cy="1210085"/>
            <wp:effectExtent l="0" t="0" r="0" b="0"/>
            <wp:docPr id="2109397215" name="Picture 1"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97215" name="Picture 1" descr="A close up of a person's face&#10;&#10;Description automatically generated"/>
                    <pic:cNvPicPr/>
                  </pic:nvPicPr>
                  <pic:blipFill>
                    <a:blip r:embed="rId17"/>
                    <a:stretch>
                      <a:fillRect/>
                    </a:stretch>
                  </pic:blipFill>
                  <pic:spPr>
                    <a:xfrm>
                      <a:off x="0" y="0"/>
                      <a:ext cx="4702505" cy="1214269"/>
                    </a:xfrm>
                    <a:prstGeom prst="rect">
                      <a:avLst/>
                    </a:prstGeom>
                  </pic:spPr>
                </pic:pic>
              </a:graphicData>
            </a:graphic>
          </wp:inline>
        </w:drawing>
      </w:r>
    </w:p>
    <w:p w14:paraId="0EF1F2AA" w14:textId="69E0065C" w:rsidR="008D6CC6" w:rsidRPr="00133D37" w:rsidRDefault="008D6CC6" w:rsidP="008D6CC6">
      <w:pPr>
        <w:pStyle w:val="ListParagraph"/>
        <w:numPr>
          <w:ilvl w:val="0"/>
          <w:numId w:val="20"/>
        </w:numPr>
        <w:rPr>
          <w:color w:val="B3BCCA" w:themeColor="text2" w:themeTint="66"/>
          <w:sz w:val="28"/>
          <w:szCs w:val="28"/>
        </w:rPr>
      </w:pPr>
      <w:r>
        <w:rPr>
          <w:color w:val="B3BCCA" w:themeColor="text2" w:themeTint="66"/>
          <w:sz w:val="28"/>
          <w:szCs w:val="28"/>
        </w:rPr>
        <w:t>Delete</w:t>
      </w:r>
      <w:r w:rsidRPr="008D6CC6">
        <w:rPr>
          <w:color w:val="B3BCCA" w:themeColor="text2" w:themeTint="66"/>
          <w:sz w:val="28"/>
          <w:szCs w:val="28"/>
        </w:rPr>
        <w:t xml:space="preserve"> Confirmation Modal: Ensures </w:t>
      </w:r>
      <w:r>
        <w:rPr>
          <w:color w:val="B3BCCA" w:themeColor="text2" w:themeTint="66"/>
          <w:sz w:val="28"/>
          <w:szCs w:val="28"/>
        </w:rPr>
        <w:t>delete safety</w:t>
      </w:r>
      <w:r w:rsidRPr="008D6CC6">
        <w:rPr>
          <w:color w:val="B3BCCA" w:themeColor="text2" w:themeTint="66"/>
          <w:sz w:val="28"/>
          <w:szCs w:val="28"/>
        </w:rPr>
        <w:t xml:space="preserve"> experience with a confirmation modal</w:t>
      </w:r>
      <w:r w:rsidRPr="008D6CC6">
        <w:rPr>
          <w:noProof/>
        </w:rPr>
        <w:t xml:space="preserve"> </w:t>
      </w:r>
      <w:r w:rsidRPr="008D6CC6">
        <w:rPr>
          <w:noProof/>
          <w:color w:val="B3BCCA" w:themeColor="text2" w:themeTint="66"/>
          <w:sz w:val="28"/>
          <w:szCs w:val="28"/>
        </w:rPr>
        <w:drawing>
          <wp:inline distT="0" distB="0" distL="0" distR="0" wp14:anchorId="12ACD44A" wp14:editId="23878F79">
            <wp:extent cx="4791075" cy="1413478"/>
            <wp:effectExtent l="0" t="0" r="0" b="0"/>
            <wp:docPr id="51676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6313" name="Picture 1" descr="A screenshot of a computer&#10;&#10;Description automatically generated"/>
                    <pic:cNvPicPr/>
                  </pic:nvPicPr>
                  <pic:blipFill>
                    <a:blip r:embed="rId18"/>
                    <a:stretch>
                      <a:fillRect/>
                    </a:stretch>
                  </pic:blipFill>
                  <pic:spPr>
                    <a:xfrm>
                      <a:off x="0" y="0"/>
                      <a:ext cx="4806718" cy="1418093"/>
                    </a:xfrm>
                    <a:prstGeom prst="rect">
                      <a:avLst/>
                    </a:prstGeom>
                  </pic:spPr>
                </pic:pic>
              </a:graphicData>
            </a:graphic>
          </wp:inline>
        </w:drawing>
      </w:r>
    </w:p>
    <w:p w14:paraId="6AC2400A" w14:textId="308F3FC4" w:rsidR="00133D37" w:rsidRPr="00EB386D" w:rsidRDefault="00133D37" w:rsidP="008D6CC6">
      <w:pPr>
        <w:pStyle w:val="ListParagraph"/>
        <w:numPr>
          <w:ilvl w:val="0"/>
          <w:numId w:val="20"/>
        </w:numPr>
        <w:rPr>
          <w:color w:val="B3BCCA" w:themeColor="text2" w:themeTint="66"/>
          <w:sz w:val="28"/>
          <w:szCs w:val="28"/>
        </w:rPr>
      </w:pPr>
      <w:r>
        <w:rPr>
          <w:color w:val="B3BCCA" w:themeColor="text2" w:themeTint="66"/>
          <w:sz w:val="28"/>
          <w:szCs w:val="28"/>
        </w:rPr>
        <w:lastRenderedPageBreak/>
        <w:t>Update User</w:t>
      </w:r>
      <w:r w:rsidRPr="008D6CC6">
        <w:rPr>
          <w:color w:val="B3BCCA" w:themeColor="text2" w:themeTint="66"/>
          <w:sz w:val="28"/>
          <w:szCs w:val="28"/>
        </w:rPr>
        <w:t xml:space="preserve"> Modal: </w:t>
      </w:r>
      <w:r w:rsidRPr="00133D37">
        <w:rPr>
          <w:noProof/>
          <w:color w:val="B3BCCA" w:themeColor="text2" w:themeTint="66"/>
          <w:sz w:val="28"/>
          <w:szCs w:val="28"/>
        </w:rPr>
        <w:drawing>
          <wp:inline distT="0" distB="0" distL="0" distR="0" wp14:anchorId="028E2078" wp14:editId="6E70CB0C">
            <wp:extent cx="4801084" cy="1574800"/>
            <wp:effectExtent l="0" t="0" r="0" b="0"/>
            <wp:docPr id="1907492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92457" name="Picture 1" descr="A screenshot of a computer&#10;&#10;Description automatically generated"/>
                    <pic:cNvPicPr/>
                  </pic:nvPicPr>
                  <pic:blipFill>
                    <a:blip r:embed="rId19"/>
                    <a:stretch>
                      <a:fillRect/>
                    </a:stretch>
                  </pic:blipFill>
                  <pic:spPr>
                    <a:xfrm>
                      <a:off x="0" y="0"/>
                      <a:ext cx="4807782" cy="1576997"/>
                    </a:xfrm>
                    <a:prstGeom prst="rect">
                      <a:avLst/>
                    </a:prstGeom>
                  </pic:spPr>
                </pic:pic>
              </a:graphicData>
            </a:graphic>
          </wp:inline>
        </w:drawing>
      </w:r>
    </w:p>
    <w:p w14:paraId="2D6053CD" w14:textId="56263ED1" w:rsidR="00EB386D" w:rsidRPr="00EB386D" w:rsidRDefault="008B25E5" w:rsidP="00EB386D">
      <w:pPr>
        <w:pStyle w:val="ListParagraph"/>
        <w:numPr>
          <w:ilvl w:val="0"/>
          <w:numId w:val="20"/>
        </w:numPr>
        <w:rPr>
          <w:color w:val="B3BCCA" w:themeColor="text2" w:themeTint="66"/>
          <w:sz w:val="28"/>
          <w:szCs w:val="28"/>
        </w:rPr>
      </w:pPr>
      <w:r w:rsidRPr="008B25E5">
        <w:rPr>
          <w:color w:val="B3BCCA" w:themeColor="text2" w:themeTint="66"/>
          <w:sz w:val="28"/>
          <w:szCs w:val="28"/>
        </w:rPr>
        <w:t>File Organization: Drawing from my experience working with React, I restructured the code into components. This approach significantly enhanced readability and streamlined the comprehension of functionalities at first glance.</w:t>
      </w:r>
      <w:r w:rsidRPr="008B25E5">
        <w:rPr>
          <w:noProof/>
        </w:rPr>
        <w:t xml:space="preserve"> </w:t>
      </w:r>
      <w:r w:rsidRPr="008B25E5">
        <w:rPr>
          <w:noProof/>
          <w:color w:val="B3BCCA" w:themeColor="text2" w:themeTint="66"/>
          <w:sz w:val="28"/>
          <w:szCs w:val="28"/>
        </w:rPr>
        <w:drawing>
          <wp:inline distT="0" distB="0" distL="0" distR="0" wp14:anchorId="7D8435A8" wp14:editId="636245D1">
            <wp:extent cx="4592915" cy="2324100"/>
            <wp:effectExtent l="0" t="0" r="0" b="0"/>
            <wp:docPr id="5978572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57220" name="Picture 1" descr="A screenshot of a computer program&#10;&#10;Description automatically generated"/>
                    <pic:cNvPicPr/>
                  </pic:nvPicPr>
                  <pic:blipFill>
                    <a:blip r:embed="rId20"/>
                    <a:stretch>
                      <a:fillRect/>
                    </a:stretch>
                  </pic:blipFill>
                  <pic:spPr>
                    <a:xfrm>
                      <a:off x="0" y="0"/>
                      <a:ext cx="4597761" cy="2326552"/>
                    </a:xfrm>
                    <a:prstGeom prst="rect">
                      <a:avLst/>
                    </a:prstGeom>
                  </pic:spPr>
                </pic:pic>
              </a:graphicData>
            </a:graphic>
          </wp:inline>
        </w:drawing>
      </w:r>
    </w:p>
    <w:p w14:paraId="4C841B95" w14:textId="316DF72B" w:rsidR="00BB0A71" w:rsidRDefault="00517607" w:rsidP="00BB0A71">
      <w:pPr>
        <w:pStyle w:val="Heading1"/>
        <w:rPr>
          <w:color w:val="00ADDC" w:themeColor="accent4"/>
          <w:sz w:val="40"/>
          <w:szCs w:val="28"/>
        </w:rPr>
      </w:pPr>
      <w:r>
        <w:rPr>
          <w:color w:val="00ADDC" w:themeColor="accent4"/>
          <w:sz w:val="40"/>
          <w:szCs w:val="28"/>
        </w:rPr>
        <w:t>User Stories</w:t>
      </w:r>
    </w:p>
    <w:p w14:paraId="2BF1E73E" w14:textId="2333D072" w:rsidR="0054544E" w:rsidRPr="0054544E" w:rsidRDefault="00802BA6" w:rsidP="0054544E">
      <w:pPr>
        <w:pStyle w:val="ListParagraph"/>
        <w:numPr>
          <w:ilvl w:val="0"/>
          <w:numId w:val="21"/>
        </w:numPr>
        <w:rPr>
          <w:color w:val="B3BCCA" w:themeColor="text2" w:themeTint="66"/>
          <w:sz w:val="28"/>
          <w:szCs w:val="28"/>
        </w:rPr>
      </w:pPr>
      <w:r>
        <w:rPr>
          <w:color w:val="B3BCCA" w:themeColor="text2" w:themeTint="66"/>
          <w:sz w:val="28"/>
          <w:szCs w:val="28"/>
        </w:rPr>
        <w:t xml:space="preserve">As a </w:t>
      </w:r>
      <w:r>
        <w:rPr>
          <w:color w:val="B3BCCA" w:themeColor="text2" w:themeTint="66"/>
          <w:sz w:val="28"/>
          <w:szCs w:val="28"/>
        </w:rPr>
        <w:t>admin</w:t>
      </w:r>
      <w:r>
        <w:rPr>
          <w:color w:val="B3BCCA" w:themeColor="text2" w:themeTint="66"/>
          <w:sz w:val="28"/>
          <w:szCs w:val="28"/>
        </w:rPr>
        <w:t xml:space="preserve"> I want to </w:t>
      </w:r>
      <w:r w:rsidR="0054544E" w:rsidRPr="0054544E">
        <w:rPr>
          <w:color w:val="B3BCCA" w:themeColor="text2" w:themeTint="66"/>
          <w:sz w:val="28"/>
          <w:szCs w:val="28"/>
          <w:u w:val="single"/>
        </w:rPr>
        <w:t>read</w:t>
      </w:r>
      <w:r w:rsidRPr="0054544E">
        <w:rPr>
          <w:color w:val="B3BCCA" w:themeColor="text2" w:themeTint="66"/>
          <w:sz w:val="28"/>
          <w:szCs w:val="28"/>
          <w:u w:val="single"/>
        </w:rPr>
        <w:t xml:space="preserve"> chocolate bars</w:t>
      </w:r>
      <w:r>
        <w:rPr>
          <w:color w:val="B3BCCA" w:themeColor="text2" w:themeTint="66"/>
          <w:sz w:val="28"/>
          <w:szCs w:val="28"/>
        </w:rPr>
        <w:t xml:space="preserve"> table data from database to</w:t>
      </w:r>
      <w:r>
        <w:rPr>
          <w:color w:val="B3BCCA" w:themeColor="text2" w:themeTint="66"/>
          <w:sz w:val="28"/>
          <w:szCs w:val="28"/>
        </w:rPr>
        <w:t xml:space="preserve"> see how many there are</w:t>
      </w:r>
      <w:r>
        <w:rPr>
          <w:color w:val="B3BCCA" w:themeColor="text2" w:themeTint="66"/>
          <w:sz w:val="28"/>
          <w:szCs w:val="28"/>
        </w:rPr>
        <w:t>.</w:t>
      </w:r>
    </w:p>
    <w:p w14:paraId="786A297D" w14:textId="4E2A7079" w:rsidR="002C7CC6" w:rsidRDefault="002C7CC6" w:rsidP="002C7CC6">
      <w:pPr>
        <w:pStyle w:val="ListParagraph"/>
        <w:numPr>
          <w:ilvl w:val="0"/>
          <w:numId w:val="21"/>
        </w:numPr>
        <w:rPr>
          <w:color w:val="B3BCCA" w:themeColor="text2" w:themeTint="66"/>
          <w:sz w:val="28"/>
          <w:szCs w:val="28"/>
        </w:rPr>
      </w:pPr>
      <w:r>
        <w:rPr>
          <w:color w:val="B3BCCA" w:themeColor="text2" w:themeTint="66"/>
          <w:sz w:val="28"/>
          <w:szCs w:val="28"/>
        </w:rPr>
        <w:t xml:space="preserve">As a admin I want to </w:t>
      </w:r>
      <w:r w:rsidR="0054544E">
        <w:rPr>
          <w:color w:val="B3BCCA" w:themeColor="text2" w:themeTint="66"/>
          <w:sz w:val="28"/>
          <w:szCs w:val="28"/>
        </w:rPr>
        <w:t>read</w:t>
      </w:r>
      <w:r>
        <w:rPr>
          <w:color w:val="B3BCCA" w:themeColor="text2" w:themeTint="66"/>
          <w:sz w:val="28"/>
          <w:szCs w:val="28"/>
        </w:rPr>
        <w:t xml:space="preserve"> users table data from database to </w:t>
      </w:r>
      <w:r>
        <w:rPr>
          <w:color w:val="B3BCCA" w:themeColor="text2" w:themeTint="66"/>
          <w:sz w:val="28"/>
          <w:szCs w:val="28"/>
        </w:rPr>
        <w:t>see how many there are</w:t>
      </w:r>
      <w:r>
        <w:rPr>
          <w:color w:val="B3BCCA" w:themeColor="text2" w:themeTint="66"/>
          <w:sz w:val="28"/>
          <w:szCs w:val="28"/>
        </w:rPr>
        <w:t>.</w:t>
      </w:r>
    </w:p>
    <w:p w14:paraId="6CC99082" w14:textId="77777777" w:rsidR="0054544E" w:rsidRDefault="0054544E" w:rsidP="0054544E">
      <w:pPr>
        <w:pStyle w:val="ListParagraph"/>
        <w:numPr>
          <w:ilvl w:val="0"/>
          <w:numId w:val="21"/>
        </w:numPr>
        <w:rPr>
          <w:color w:val="B3BCCA" w:themeColor="text2" w:themeTint="66"/>
          <w:sz w:val="28"/>
          <w:szCs w:val="28"/>
        </w:rPr>
      </w:pPr>
      <w:r>
        <w:rPr>
          <w:color w:val="B3BCCA" w:themeColor="text2" w:themeTint="66"/>
          <w:sz w:val="28"/>
          <w:szCs w:val="28"/>
        </w:rPr>
        <w:t xml:space="preserve">As a admin I want to </w:t>
      </w:r>
      <w:r w:rsidRPr="0054544E">
        <w:rPr>
          <w:color w:val="B3BCCA" w:themeColor="text2" w:themeTint="66"/>
          <w:sz w:val="28"/>
          <w:szCs w:val="28"/>
          <w:u w:val="single"/>
        </w:rPr>
        <w:t>read particular chocolate</w:t>
      </w:r>
      <w:r>
        <w:rPr>
          <w:color w:val="B3BCCA" w:themeColor="text2" w:themeTint="66"/>
          <w:sz w:val="28"/>
          <w:szCs w:val="28"/>
        </w:rPr>
        <w:t xml:space="preserve"> bars table data from database to see how many there are.</w:t>
      </w:r>
    </w:p>
    <w:p w14:paraId="6C4D72A2" w14:textId="2FBE4A00" w:rsidR="00C57AB6" w:rsidRDefault="00C57AB6" w:rsidP="00C57AB6">
      <w:pPr>
        <w:pStyle w:val="ListParagraph"/>
        <w:numPr>
          <w:ilvl w:val="0"/>
          <w:numId w:val="21"/>
        </w:numPr>
        <w:rPr>
          <w:color w:val="B3BCCA" w:themeColor="text2" w:themeTint="66"/>
          <w:sz w:val="28"/>
          <w:szCs w:val="28"/>
        </w:rPr>
      </w:pPr>
      <w:r>
        <w:rPr>
          <w:color w:val="B3BCCA" w:themeColor="text2" w:themeTint="66"/>
          <w:sz w:val="28"/>
          <w:szCs w:val="28"/>
        </w:rPr>
        <w:t xml:space="preserve">As a admin I want to </w:t>
      </w:r>
      <w:r w:rsidRPr="0054544E">
        <w:rPr>
          <w:color w:val="B3BCCA" w:themeColor="text2" w:themeTint="66"/>
          <w:sz w:val="28"/>
          <w:szCs w:val="28"/>
          <w:u w:val="single"/>
        </w:rPr>
        <w:t xml:space="preserve">read particular </w:t>
      </w:r>
      <w:r>
        <w:rPr>
          <w:color w:val="B3BCCA" w:themeColor="text2" w:themeTint="66"/>
          <w:sz w:val="28"/>
          <w:szCs w:val="28"/>
          <w:u w:val="single"/>
        </w:rPr>
        <w:t>user</w:t>
      </w:r>
      <w:r>
        <w:rPr>
          <w:color w:val="B3BCCA" w:themeColor="text2" w:themeTint="66"/>
          <w:sz w:val="28"/>
          <w:szCs w:val="28"/>
        </w:rPr>
        <w:t xml:space="preserve"> table data from database to see how many there are.</w:t>
      </w:r>
    </w:p>
    <w:p w14:paraId="7CBD4CFB" w14:textId="7B5BE951" w:rsidR="008F7E48" w:rsidRPr="008F7E48" w:rsidRDefault="008F7E48" w:rsidP="008F7E48">
      <w:pPr>
        <w:pStyle w:val="ListParagraph"/>
        <w:numPr>
          <w:ilvl w:val="0"/>
          <w:numId w:val="21"/>
        </w:numPr>
        <w:spacing w:before="0" w:after="0" w:line="240" w:lineRule="auto"/>
        <w:rPr>
          <w:color w:val="B3BCCA" w:themeColor="text2" w:themeTint="66"/>
          <w:sz w:val="28"/>
          <w:szCs w:val="28"/>
        </w:rPr>
      </w:pPr>
      <w:r w:rsidRPr="008F7E48">
        <w:rPr>
          <w:color w:val="B3BCCA" w:themeColor="text2" w:themeTint="66"/>
        </w:rPr>
        <w:t xml:space="preserve">As a admin I want to </w:t>
      </w:r>
      <w:r w:rsidRPr="008F7E48">
        <w:rPr>
          <w:color w:val="B3BCCA" w:themeColor="text2" w:themeTint="66"/>
          <w:u w:val="single"/>
        </w:rPr>
        <w:t xml:space="preserve">create chocolate bar </w:t>
      </w:r>
      <w:r w:rsidRPr="008F7E48">
        <w:rPr>
          <w:color w:val="B3BCCA" w:themeColor="text2" w:themeTint="66"/>
        </w:rPr>
        <w:t xml:space="preserve"> </w:t>
      </w:r>
      <w:r w:rsidR="00CF5DDA">
        <w:rPr>
          <w:color w:val="B3BCCA" w:themeColor="text2" w:themeTint="66"/>
        </w:rPr>
        <w:t>into</w:t>
      </w:r>
      <w:r w:rsidRPr="008F7E48">
        <w:rPr>
          <w:color w:val="B3BCCA" w:themeColor="text2" w:themeTint="66"/>
        </w:rPr>
        <w:t xml:space="preserve"> database to add more to database.</w:t>
      </w:r>
    </w:p>
    <w:p w14:paraId="4510C98D" w14:textId="5A3E7DE0" w:rsidR="008F7E48" w:rsidRPr="008F7E48" w:rsidRDefault="008F7E48" w:rsidP="008F7E48">
      <w:pPr>
        <w:pStyle w:val="ListParagraph"/>
        <w:numPr>
          <w:ilvl w:val="0"/>
          <w:numId w:val="21"/>
        </w:numPr>
        <w:spacing w:before="0" w:after="0" w:line="240" w:lineRule="auto"/>
        <w:rPr>
          <w:color w:val="B3BCCA" w:themeColor="text2" w:themeTint="66"/>
          <w:sz w:val="28"/>
          <w:szCs w:val="28"/>
        </w:rPr>
      </w:pPr>
      <w:r w:rsidRPr="008F7E48">
        <w:rPr>
          <w:color w:val="B3BCCA" w:themeColor="text2" w:themeTint="66"/>
        </w:rPr>
        <w:lastRenderedPageBreak/>
        <w:t xml:space="preserve">As a admin I want to </w:t>
      </w:r>
      <w:r w:rsidRPr="008F7E48">
        <w:rPr>
          <w:color w:val="B3BCCA" w:themeColor="text2" w:themeTint="66"/>
          <w:u w:val="single"/>
        </w:rPr>
        <w:t xml:space="preserve">create </w:t>
      </w:r>
      <w:r>
        <w:rPr>
          <w:color w:val="B3BCCA" w:themeColor="text2" w:themeTint="66"/>
          <w:u w:val="single"/>
        </w:rPr>
        <w:t>user</w:t>
      </w:r>
      <w:r w:rsidRPr="008F7E48">
        <w:rPr>
          <w:color w:val="B3BCCA" w:themeColor="text2" w:themeTint="66"/>
          <w:u w:val="single"/>
        </w:rPr>
        <w:t xml:space="preserve"> </w:t>
      </w:r>
      <w:r w:rsidRPr="008F7E48">
        <w:rPr>
          <w:color w:val="B3BCCA" w:themeColor="text2" w:themeTint="66"/>
        </w:rPr>
        <w:t xml:space="preserve"> data </w:t>
      </w:r>
      <w:r w:rsidR="00CF5DDA">
        <w:rPr>
          <w:color w:val="B3BCCA" w:themeColor="text2" w:themeTint="66"/>
        </w:rPr>
        <w:t>into</w:t>
      </w:r>
      <w:r w:rsidRPr="008F7E48">
        <w:rPr>
          <w:color w:val="B3BCCA" w:themeColor="text2" w:themeTint="66"/>
        </w:rPr>
        <w:t xml:space="preserve"> database to add more to database.</w:t>
      </w:r>
    </w:p>
    <w:p w14:paraId="7BACA95E" w14:textId="11ECDB30" w:rsidR="00C57AB6" w:rsidRPr="008F7E48" w:rsidRDefault="00C57AB6" w:rsidP="00C57AB6">
      <w:pPr>
        <w:pStyle w:val="ListParagraph"/>
        <w:numPr>
          <w:ilvl w:val="0"/>
          <w:numId w:val="21"/>
        </w:numPr>
        <w:spacing w:before="0" w:after="0" w:line="240" w:lineRule="auto"/>
        <w:rPr>
          <w:color w:val="B3BCCA" w:themeColor="text2" w:themeTint="66"/>
          <w:sz w:val="28"/>
          <w:szCs w:val="28"/>
        </w:rPr>
      </w:pPr>
      <w:r w:rsidRPr="008F7E48">
        <w:rPr>
          <w:color w:val="B3BCCA" w:themeColor="text2" w:themeTint="66"/>
        </w:rPr>
        <w:t xml:space="preserve">As a admin I want to </w:t>
      </w:r>
      <w:r>
        <w:rPr>
          <w:color w:val="B3BCCA" w:themeColor="text2" w:themeTint="66"/>
          <w:u w:val="single"/>
        </w:rPr>
        <w:t>delete</w:t>
      </w:r>
      <w:r w:rsidRPr="008F7E48">
        <w:rPr>
          <w:color w:val="B3BCCA" w:themeColor="text2" w:themeTint="66"/>
          <w:u w:val="single"/>
        </w:rPr>
        <w:t xml:space="preserve"> chocolate bar </w:t>
      </w:r>
      <w:r w:rsidRPr="008F7E48">
        <w:rPr>
          <w:color w:val="B3BCCA" w:themeColor="text2" w:themeTint="66"/>
        </w:rPr>
        <w:t xml:space="preserve"> data from database to add more to database.</w:t>
      </w:r>
    </w:p>
    <w:p w14:paraId="5432D955" w14:textId="1DCBBE5F" w:rsidR="00120B49" w:rsidRPr="00C57AB6" w:rsidRDefault="00C57AB6" w:rsidP="00B23BD6">
      <w:pPr>
        <w:pStyle w:val="ListParagraph"/>
        <w:numPr>
          <w:ilvl w:val="0"/>
          <w:numId w:val="21"/>
        </w:numPr>
        <w:spacing w:before="0" w:after="0" w:line="240" w:lineRule="auto"/>
        <w:rPr>
          <w:color w:val="B3BCCA" w:themeColor="text2" w:themeTint="66"/>
          <w:sz w:val="28"/>
          <w:szCs w:val="28"/>
        </w:rPr>
      </w:pPr>
      <w:r w:rsidRPr="00C57AB6">
        <w:rPr>
          <w:color w:val="B3BCCA" w:themeColor="text2" w:themeTint="66"/>
        </w:rPr>
        <w:t xml:space="preserve">As a admin I want to </w:t>
      </w:r>
      <w:r w:rsidRPr="00C57AB6">
        <w:rPr>
          <w:color w:val="B3BCCA" w:themeColor="text2" w:themeTint="66"/>
          <w:u w:val="single"/>
        </w:rPr>
        <w:t xml:space="preserve">delete </w:t>
      </w:r>
      <w:r w:rsidRPr="00C57AB6">
        <w:rPr>
          <w:color w:val="B3BCCA" w:themeColor="text2" w:themeTint="66"/>
          <w:u w:val="single"/>
        </w:rPr>
        <w:t>user</w:t>
      </w:r>
      <w:r w:rsidRPr="00C57AB6">
        <w:rPr>
          <w:color w:val="B3BCCA" w:themeColor="text2" w:themeTint="66"/>
          <w:u w:val="single"/>
        </w:rPr>
        <w:t xml:space="preserve"> bar </w:t>
      </w:r>
      <w:r w:rsidRPr="00C57AB6">
        <w:rPr>
          <w:color w:val="B3BCCA" w:themeColor="text2" w:themeTint="66"/>
        </w:rPr>
        <w:t xml:space="preserve"> data from database to add more to database.</w:t>
      </w:r>
    </w:p>
    <w:p w14:paraId="4A5473D0" w14:textId="49E64883" w:rsidR="003C61D3" w:rsidRDefault="003C61D3" w:rsidP="003C61D3">
      <w:pPr>
        <w:pStyle w:val="Heading1"/>
        <w:rPr>
          <w:color w:val="00ADDC" w:themeColor="accent4"/>
          <w:sz w:val="40"/>
          <w:szCs w:val="28"/>
        </w:rPr>
      </w:pPr>
      <w:r>
        <w:rPr>
          <w:color w:val="00ADDC" w:themeColor="accent4"/>
          <w:sz w:val="40"/>
          <w:szCs w:val="28"/>
        </w:rPr>
        <w:t>Testing</w:t>
      </w:r>
    </w:p>
    <w:tbl>
      <w:tblPr>
        <w:tblStyle w:val="TableGrid"/>
        <w:tblW w:w="1051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1418"/>
        <w:gridCol w:w="9096"/>
      </w:tblGrid>
      <w:tr w:rsidR="008A46E5" w:rsidRPr="00937AFC" w14:paraId="011F4893" w14:textId="77777777" w:rsidTr="00CC529E">
        <w:trPr>
          <w:trHeight w:val="398"/>
        </w:trPr>
        <w:tc>
          <w:tcPr>
            <w:tcW w:w="1418" w:type="dxa"/>
            <w:shd w:val="clear" w:color="auto" w:fill="000000" w:themeFill="text1"/>
          </w:tcPr>
          <w:p w14:paraId="74D3587A" w14:textId="77777777" w:rsidR="008A46E5" w:rsidRPr="00937AFC" w:rsidRDefault="008A46E5" w:rsidP="00CC529E">
            <w:pPr>
              <w:jc w:val="both"/>
              <w:rPr>
                <w:color w:val="B3BCCA" w:themeColor="text2" w:themeTint="66"/>
              </w:rPr>
            </w:pPr>
            <w:r w:rsidRPr="00937AFC">
              <w:rPr>
                <w:color w:val="B3BCCA" w:themeColor="text2" w:themeTint="66"/>
              </w:rPr>
              <w:t>User Story</w:t>
            </w:r>
          </w:p>
        </w:tc>
        <w:tc>
          <w:tcPr>
            <w:tcW w:w="9096" w:type="dxa"/>
            <w:shd w:val="clear" w:color="auto" w:fill="000000" w:themeFill="text1"/>
          </w:tcPr>
          <w:p w14:paraId="6AF62CBD" w14:textId="43EE00A9" w:rsidR="008A46E5" w:rsidRPr="0054544E" w:rsidRDefault="0054544E" w:rsidP="00CC529E">
            <w:pPr>
              <w:pStyle w:val="ListParagraph"/>
              <w:numPr>
                <w:ilvl w:val="0"/>
                <w:numId w:val="39"/>
              </w:numPr>
              <w:rPr>
                <w:color w:val="B3BCCA" w:themeColor="text2" w:themeTint="66"/>
              </w:rPr>
            </w:pPr>
            <w:r w:rsidRPr="0054544E">
              <w:rPr>
                <w:color w:val="B3BCCA" w:themeColor="text2" w:themeTint="66"/>
              </w:rPr>
              <w:t xml:space="preserve">As a admin I want to </w:t>
            </w:r>
            <w:r w:rsidRPr="0054544E">
              <w:rPr>
                <w:color w:val="B3BCCA" w:themeColor="text2" w:themeTint="66"/>
                <w:u w:val="single"/>
              </w:rPr>
              <w:t>read chocolate bars</w:t>
            </w:r>
            <w:r w:rsidRPr="0054544E">
              <w:rPr>
                <w:color w:val="B3BCCA" w:themeColor="text2" w:themeTint="66"/>
              </w:rPr>
              <w:t xml:space="preserve"> table data from database to see how many there are.</w:t>
            </w:r>
          </w:p>
        </w:tc>
      </w:tr>
      <w:tr w:rsidR="008A46E5" w:rsidRPr="00937AFC" w14:paraId="06C99248" w14:textId="77777777" w:rsidTr="00CC529E">
        <w:trPr>
          <w:trHeight w:val="146"/>
        </w:trPr>
        <w:tc>
          <w:tcPr>
            <w:tcW w:w="1418" w:type="dxa"/>
            <w:shd w:val="clear" w:color="auto" w:fill="000000" w:themeFill="text1"/>
          </w:tcPr>
          <w:p w14:paraId="282FD0E6" w14:textId="77777777" w:rsidR="008A46E5" w:rsidRPr="00937AFC" w:rsidRDefault="008A46E5" w:rsidP="00CC529E">
            <w:pPr>
              <w:jc w:val="both"/>
              <w:rPr>
                <w:color w:val="B3BCCA" w:themeColor="text2" w:themeTint="66"/>
              </w:rPr>
            </w:pPr>
            <w:r w:rsidRPr="00937AFC">
              <w:rPr>
                <w:color w:val="B3BCCA" w:themeColor="text2" w:themeTint="66"/>
              </w:rPr>
              <w:t>Test ID</w:t>
            </w:r>
          </w:p>
        </w:tc>
        <w:tc>
          <w:tcPr>
            <w:tcW w:w="9096" w:type="dxa"/>
            <w:shd w:val="clear" w:color="auto" w:fill="000000" w:themeFill="text1"/>
          </w:tcPr>
          <w:p w14:paraId="4D6DC273" w14:textId="77777777" w:rsidR="008A46E5" w:rsidRPr="00937AFC" w:rsidRDefault="008A46E5" w:rsidP="00CC529E">
            <w:pPr>
              <w:rPr>
                <w:color w:val="B3BCCA" w:themeColor="text2" w:themeTint="66"/>
              </w:rPr>
            </w:pPr>
            <w:r w:rsidRPr="00937AFC">
              <w:rPr>
                <w:color w:val="B3BCCA" w:themeColor="text2" w:themeTint="66"/>
              </w:rPr>
              <w:t>1</w:t>
            </w:r>
          </w:p>
        </w:tc>
      </w:tr>
      <w:tr w:rsidR="008A46E5" w:rsidRPr="00937AFC" w14:paraId="23C2CDE8" w14:textId="77777777" w:rsidTr="00CC529E">
        <w:trPr>
          <w:trHeight w:val="146"/>
        </w:trPr>
        <w:tc>
          <w:tcPr>
            <w:tcW w:w="1418" w:type="dxa"/>
            <w:shd w:val="clear" w:color="auto" w:fill="000000" w:themeFill="text1"/>
          </w:tcPr>
          <w:p w14:paraId="7DFD7D83" w14:textId="77777777" w:rsidR="008A46E5" w:rsidRPr="00937AFC" w:rsidRDefault="008A46E5" w:rsidP="00CC529E">
            <w:pPr>
              <w:jc w:val="both"/>
              <w:rPr>
                <w:color w:val="B3BCCA" w:themeColor="text2" w:themeTint="66"/>
              </w:rPr>
            </w:pPr>
            <w:r w:rsidRPr="00937AFC">
              <w:rPr>
                <w:color w:val="B3BCCA" w:themeColor="text2" w:themeTint="66"/>
              </w:rPr>
              <w:t>Description</w:t>
            </w:r>
          </w:p>
        </w:tc>
        <w:tc>
          <w:tcPr>
            <w:tcW w:w="9096" w:type="dxa"/>
            <w:shd w:val="clear" w:color="auto" w:fill="000000" w:themeFill="text1"/>
          </w:tcPr>
          <w:p w14:paraId="00C514FD" w14:textId="0F55E1C1" w:rsidR="008A46E5" w:rsidRPr="00937AFC" w:rsidRDefault="00F30D44" w:rsidP="00CC529E">
            <w:pPr>
              <w:rPr>
                <w:color w:val="B3BCCA" w:themeColor="text2" w:themeTint="66"/>
              </w:rPr>
            </w:pPr>
            <w:r>
              <w:rPr>
                <w:color w:val="B3BCCA" w:themeColor="text2" w:themeTint="66"/>
              </w:rPr>
              <w:t>Using valid URL</w:t>
            </w:r>
          </w:p>
        </w:tc>
      </w:tr>
      <w:tr w:rsidR="008A46E5" w:rsidRPr="00937AFC" w14:paraId="44DAE7C3" w14:textId="77777777" w:rsidTr="00CC529E">
        <w:trPr>
          <w:trHeight w:val="435"/>
        </w:trPr>
        <w:tc>
          <w:tcPr>
            <w:tcW w:w="1418" w:type="dxa"/>
            <w:shd w:val="clear" w:color="auto" w:fill="000000" w:themeFill="text1"/>
          </w:tcPr>
          <w:p w14:paraId="03620644" w14:textId="77777777" w:rsidR="008A46E5" w:rsidRPr="00937AFC" w:rsidRDefault="008A46E5" w:rsidP="00CC529E">
            <w:pPr>
              <w:jc w:val="both"/>
              <w:rPr>
                <w:color w:val="B3BCCA" w:themeColor="text2" w:themeTint="66"/>
              </w:rPr>
            </w:pPr>
            <w:r w:rsidRPr="00937AFC">
              <w:rPr>
                <w:color w:val="B3BCCA" w:themeColor="text2" w:themeTint="66"/>
              </w:rPr>
              <w:t>Given</w:t>
            </w:r>
          </w:p>
        </w:tc>
        <w:tc>
          <w:tcPr>
            <w:tcW w:w="9096" w:type="dxa"/>
            <w:shd w:val="clear" w:color="auto" w:fill="000000" w:themeFill="text1"/>
          </w:tcPr>
          <w:p w14:paraId="62971A88" w14:textId="77777777" w:rsidR="008A46E5" w:rsidRPr="00937AFC" w:rsidRDefault="008A46E5" w:rsidP="00CC529E">
            <w:pPr>
              <w:rPr>
                <w:color w:val="B3BCCA" w:themeColor="text2" w:themeTint="66"/>
              </w:rPr>
            </w:pPr>
            <w:r w:rsidRPr="00937AFC">
              <w:rPr>
                <w:color w:val="B3BCCA" w:themeColor="text2" w:themeTint="66"/>
              </w:rPr>
              <w:t>1. The Application</w:t>
            </w:r>
            <w:r>
              <w:rPr>
                <w:color w:val="B3BCCA" w:themeColor="text2" w:themeTint="66"/>
              </w:rPr>
              <w:t>,</w:t>
            </w:r>
            <w:r w:rsidRPr="00937AFC">
              <w:rPr>
                <w:color w:val="B3BCCA" w:themeColor="text2" w:themeTint="66"/>
              </w:rPr>
              <w:t xml:space="preserve"> Server and Database Server is running</w:t>
            </w:r>
          </w:p>
          <w:p w14:paraId="59E1C1F6" w14:textId="77777777" w:rsidR="008A46E5" w:rsidRPr="00937AFC" w:rsidRDefault="008A46E5" w:rsidP="00CC529E">
            <w:pPr>
              <w:rPr>
                <w:color w:val="B3BCCA" w:themeColor="text2" w:themeTint="66"/>
              </w:rPr>
            </w:pPr>
            <w:r w:rsidRPr="00937AFC">
              <w:rPr>
                <w:color w:val="B3BCCA" w:themeColor="text2" w:themeTint="66"/>
              </w:rPr>
              <w:t>2. Postman REST Client Opened</w:t>
            </w:r>
          </w:p>
        </w:tc>
      </w:tr>
      <w:tr w:rsidR="008A46E5" w:rsidRPr="00937AFC" w14:paraId="294DB9BD" w14:textId="77777777" w:rsidTr="00CC529E">
        <w:trPr>
          <w:trHeight w:val="731"/>
        </w:trPr>
        <w:tc>
          <w:tcPr>
            <w:tcW w:w="1418" w:type="dxa"/>
            <w:shd w:val="clear" w:color="auto" w:fill="000000" w:themeFill="text1"/>
          </w:tcPr>
          <w:p w14:paraId="1CFA052D" w14:textId="77777777" w:rsidR="008A46E5" w:rsidRPr="00937AFC" w:rsidRDefault="008A46E5" w:rsidP="00CC529E">
            <w:pPr>
              <w:jc w:val="both"/>
              <w:rPr>
                <w:color w:val="B3BCCA" w:themeColor="text2" w:themeTint="66"/>
              </w:rPr>
            </w:pPr>
            <w:r w:rsidRPr="00937AFC">
              <w:rPr>
                <w:color w:val="B3BCCA" w:themeColor="text2" w:themeTint="66"/>
              </w:rPr>
              <w:t>When</w:t>
            </w:r>
          </w:p>
        </w:tc>
        <w:tc>
          <w:tcPr>
            <w:tcW w:w="9096" w:type="dxa"/>
            <w:shd w:val="clear" w:color="auto" w:fill="000000" w:themeFill="text1"/>
          </w:tcPr>
          <w:p w14:paraId="44325F08" w14:textId="77777777" w:rsidR="00F30D44" w:rsidRPr="00F30D44" w:rsidRDefault="00F30D44" w:rsidP="00F30D44">
            <w:pPr>
              <w:pStyle w:val="ListParagraph"/>
              <w:numPr>
                <w:ilvl w:val="0"/>
                <w:numId w:val="31"/>
              </w:numPr>
              <w:spacing w:before="0" w:after="0" w:line="240" w:lineRule="auto"/>
              <w:rPr>
                <w:color w:val="B3BCCA" w:themeColor="text2" w:themeTint="66"/>
              </w:rPr>
            </w:pPr>
            <w:r w:rsidRPr="00F30D44">
              <w:rPr>
                <w:color w:val="B3BCCA" w:themeColor="text2" w:themeTint="66"/>
              </w:rPr>
              <w:t>1. Set GET request</w:t>
            </w:r>
          </w:p>
          <w:p w14:paraId="5B749870" w14:textId="4E9DD040" w:rsidR="00F30D44" w:rsidRPr="00F30D44" w:rsidRDefault="00F30D44" w:rsidP="00F30D44">
            <w:pPr>
              <w:pStyle w:val="ListParagraph"/>
              <w:numPr>
                <w:ilvl w:val="0"/>
                <w:numId w:val="31"/>
              </w:numPr>
              <w:spacing w:before="0" w:after="0" w:line="240" w:lineRule="auto"/>
              <w:rPr>
                <w:color w:val="B3BCCA" w:themeColor="text2" w:themeTint="66"/>
              </w:rPr>
            </w:pPr>
            <w:r w:rsidRPr="00F30D44">
              <w:rPr>
                <w:color w:val="B3BCCA" w:themeColor="text2" w:themeTint="66"/>
              </w:rPr>
              <w:t xml:space="preserve">2. Enter URL </w:t>
            </w:r>
            <w:r>
              <w:rPr>
                <w:rFonts w:ascii="Segoe UI" w:hAnsi="Segoe UI" w:cs="Segoe UI"/>
                <w:color w:val="FFFFFF"/>
                <w:sz w:val="18"/>
                <w:szCs w:val="18"/>
                <w:shd w:val="clear" w:color="auto" w:fill="212121"/>
              </w:rPr>
              <w:t>http://localhost/chocolateSprint/api/cbtable</w:t>
            </w:r>
          </w:p>
          <w:p w14:paraId="51118CA7" w14:textId="2308D50F" w:rsidR="008A46E5" w:rsidRPr="00F74A80" w:rsidRDefault="00F30D44" w:rsidP="00F30D44">
            <w:pPr>
              <w:pStyle w:val="ListParagraph"/>
              <w:numPr>
                <w:ilvl w:val="0"/>
                <w:numId w:val="31"/>
              </w:numPr>
              <w:rPr>
                <w:color w:val="B3BCCA" w:themeColor="text2" w:themeTint="66"/>
              </w:rPr>
            </w:pPr>
            <w:r w:rsidRPr="00F30D44">
              <w:rPr>
                <w:color w:val="B3BCCA" w:themeColor="text2" w:themeTint="66"/>
              </w:rPr>
              <w:t>3. Press send</w:t>
            </w:r>
          </w:p>
        </w:tc>
      </w:tr>
      <w:tr w:rsidR="008A46E5" w:rsidRPr="00937AFC" w14:paraId="5D15E2A3" w14:textId="77777777" w:rsidTr="00CC529E">
        <w:trPr>
          <w:trHeight w:val="80"/>
        </w:trPr>
        <w:tc>
          <w:tcPr>
            <w:tcW w:w="1418" w:type="dxa"/>
            <w:shd w:val="clear" w:color="auto" w:fill="000000" w:themeFill="text1"/>
          </w:tcPr>
          <w:p w14:paraId="25DB3DAF" w14:textId="77777777" w:rsidR="008A46E5" w:rsidRPr="00937AFC" w:rsidRDefault="008A46E5" w:rsidP="00CC529E">
            <w:pPr>
              <w:jc w:val="both"/>
              <w:rPr>
                <w:color w:val="B3BCCA" w:themeColor="text2" w:themeTint="66"/>
              </w:rPr>
            </w:pPr>
            <w:r w:rsidRPr="00937AFC">
              <w:rPr>
                <w:color w:val="B3BCCA" w:themeColor="text2" w:themeTint="66"/>
              </w:rPr>
              <w:t>Then</w:t>
            </w:r>
          </w:p>
        </w:tc>
        <w:tc>
          <w:tcPr>
            <w:tcW w:w="9096" w:type="dxa"/>
            <w:shd w:val="clear" w:color="auto" w:fill="000000" w:themeFill="text1"/>
          </w:tcPr>
          <w:p w14:paraId="66DA3AFD" w14:textId="160F186D" w:rsidR="008A46E5" w:rsidRPr="00937AFC" w:rsidRDefault="00F30D44" w:rsidP="00CC529E">
            <w:pPr>
              <w:rPr>
                <w:color w:val="B3BCCA" w:themeColor="text2" w:themeTint="66"/>
              </w:rPr>
            </w:pPr>
            <w:r>
              <w:rPr>
                <w:color w:val="B3BCCA" w:themeColor="text2" w:themeTint="66"/>
              </w:rPr>
              <w:t>All chocolate bar table data displayed</w:t>
            </w:r>
          </w:p>
        </w:tc>
      </w:tr>
      <w:tr w:rsidR="008A46E5" w:rsidRPr="00937AFC" w14:paraId="1B1E4B3B" w14:textId="77777777" w:rsidTr="00CC529E">
        <w:trPr>
          <w:trHeight w:val="80"/>
        </w:trPr>
        <w:tc>
          <w:tcPr>
            <w:tcW w:w="1418" w:type="dxa"/>
            <w:shd w:val="clear" w:color="auto" w:fill="000000" w:themeFill="text1"/>
          </w:tcPr>
          <w:p w14:paraId="2BA4622E" w14:textId="77777777" w:rsidR="008A46E5" w:rsidRPr="00937AFC" w:rsidRDefault="008A46E5" w:rsidP="00CC529E">
            <w:pPr>
              <w:jc w:val="both"/>
              <w:rPr>
                <w:color w:val="B3BCCA" w:themeColor="text2" w:themeTint="66"/>
              </w:rPr>
            </w:pPr>
            <w:r w:rsidRPr="00937AFC">
              <w:rPr>
                <w:color w:val="B3BCCA" w:themeColor="text2" w:themeTint="66"/>
              </w:rPr>
              <w:t>Test Status</w:t>
            </w:r>
          </w:p>
        </w:tc>
        <w:tc>
          <w:tcPr>
            <w:tcW w:w="9096" w:type="dxa"/>
            <w:shd w:val="clear" w:color="auto" w:fill="000000" w:themeFill="text1"/>
          </w:tcPr>
          <w:p w14:paraId="5C5745D1" w14:textId="77777777" w:rsidR="008A46E5" w:rsidRPr="00937AFC" w:rsidRDefault="008A46E5" w:rsidP="00CC529E">
            <w:pPr>
              <w:rPr>
                <w:color w:val="00B050"/>
              </w:rPr>
            </w:pPr>
            <w:r w:rsidRPr="00937AFC">
              <w:rPr>
                <w:color w:val="00B050"/>
              </w:rPr>
              <w:t>PASSED</w:t>
            </w:r>
          </w:p>
        </w:tc>
      </w:tr>
    </w:tbl>
    <w:p w14:paraId="1AFEA9BB" w14:textId="14635529" w:rsidR="00937AFC" w:rsidRDefault="00802BA6" w:rsidP="00802BA6">
      <w:pPr>
        <w:ind w:left="-1701"/>
      </w:pPr>
      <w:r w:rsidRPr="00802BA6">
        <w:drawing>
          <wp:inline distT="0" distB="0" distL="0" distR="0" wp14:anchorId="41C6CD74" wp14:editId="4BBA0834">
            <wp:extent cx="7644526" cy="4343400"/>
            <wp:effectExtent l="0" t="0" r="0" b="0"/>
            <wp:docPr id="698036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36079" name="Picture 1" descr="A screenshot of a computer&#10;&#10;Description automatically generated"/>
                    <pic:cNvPicPr/>
                  </pic:nvPicPr>
                  <pic:blipFill>
                    <a:blip r:embed="rId21"/>
                    <a:stretch>
                      <a:fillRect/>
                    </a:stretch>
                  </pic:blipFill>
                  <pic:spPr>
                    <a:xfrm>
                      <a:off x="0" y="0"/>
                      <a:ext cx="7667174" cy="4356268"/>
                    </a:xfrm>
                    <a:prstGeom prst="rect">
                      <a:avLst/>
                    </a:prstGeom>
                  </pic:spPr>
                </pic:pic>
              </a:graphicData>
            </a:graphic>
          </wp:inline>
        </w:drawing>
      </w:r>
    </w:p>
    <w:p w14:paraId="1034FBB7" w14:textId="77777777" w:rsidR="008A46E5" w:rsidRDefault="008A46E5" w:rsidP="00937AFC"/>
    <w:p w14:paraId="09E7E2F0" w14:textId="77777777" w:rsidR="008A46E5" w:rsidRDefault="008A46E5" w:rsidP="00937AFC"/>
    <w:p w14:paraId="4E02C805" w14:textId="77777777" w:rsidR="008A46E5" w:rsidRDefault="008A46E5" w:rsidP="00937AFC"/>
    <w:p w14:paraId="4F462795" w14:textId="77777777" w:rsidR="00120B49" w:rsidRDefault="00120B49" w:rsidP="00937AFC"/>
    <w:tbl>
      <w:tblPr>
        <w:tblStyle w:val="TableGrid"/>
        <w:tblW w:w="1051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1418"/>
        <w:gridCol w:w="9096"/>
      </w:tblGrid>
      <w:tr w:rsidR="00120B49" w:rsidRPr="00937AFC" w14:paraId="350F3466" w14:textId="77777777" w:rsidTr="00CC529E">
        <w:trPr>
          <w:trHeight w:val="398"/>
        </w:trPr>
        <w:tc>
          <w:tcPr>
            <w:tcW w:w="1418" w:type="dxa"/>
            <w:shd w:val="clear" w:color="auto" w:fill="000000" w:themeFill="text1"/>
          </w:tcPr>
          <w:p w14:paraId="326EA5F4" w14:textId="77777777" w:rsidR="00120B49" w:rsidRPr="00937AFC" w:rsidRDefault="00120B49" w:rsidP="00CC529E">
            <w:pPr>
              <w:jc w:val="both"/>
              <w:rPr>
                <w:color w:val="B3BCCA" w:themeColor="text2" w:themeTint="66"/>
              </w:rPr>
            </w:pPr>
            <w:r w:rsidRPr="00937AFC">
              <w:rPr>
                <w:color w:val="B3BCCA" w:themeColor="text2" w:themeTint="66"/>
              </w:rPr>
              <w:t>User Story</w:t>
            </w:r>
          </w:p>
        </w:tc>
        <w:tc>
          <w:tcPr>
            <w:tcW w:w="9096" w:type="dxa"/>
            <w:shd w:val="clear" w:color="auto" w:fill="000000" w:themeFill="text1"/>
          </w:tcPr>
          <w:p w14:paraId="59E1588E" w14:textId="0B6C968E" w:rsidR="00120B49" w:rsidRPr="004C45A1" w:rsidRDefault="004C45A1" w:rsidP="00CC529E">
            <w:pPr>
              <w:pStyle w:val="ListParagraph"/>
              <w:numPr>
                <w:ilvl w:val="0"/>
                <w:numId w:val="40"/>
              </w:numPr>
              <w:rPr>
                <w:color w:val="B3BCCA" w:themeColor="text2" w:themeTint="66"/>
                <w:sz w:val="28"/>
                <w:szCs w:val="28"/>
              </w:rPr>
            </w:pPr>
            <w:r w:rsidRPr="004C45A1">
              <w:rPr>
                <w:color w:val="B3BCCA" w:themeColor="text2" w:themeTint="66"/>
              </w:rPr>
              <w:t>As a admin I want to read users table data from database to see how many there are.</w:t>
            </w:r>
          </w:p>
        </w:tc>
      </w:tr>
      <w:tr w:rsidR="00120B49" w:rsidRPr="00937AFC" w14:paraId="5F7DABB9" w14:textId="77777777" w:rsidTr="00CC529E">
        <w:trPr>
          <w:trHeight w:val="146"/>
        </w:trPr>
        <w:tc>
          <w:tcPr>
            <w:tcW w:w="1418" w:type="dxa"/>
            <w:shd w:val="clear" w:color="auto" w:fill="000000" w:themeFill="text1"/>
          </w:tcPr>
          <w:p w14:paraId="235A0DB7" w14:textId="77777777" w:rsidR="00120B49" w:rsidRPr="00937AFC" w:rsidRDefault="00120B49" w:rsidP="00CC529E">
            <w:pPr>
              <w:jc w:val="both"/>
              <w:rPr>
                <w:color w:val="B3BCCA" w:themeColor="text2" w:themeTint="66"/>
              </w:rPr>
            </w:pPr>
            <w:r w:rsidRPr="00937AFC">
              <w:rPr>
                <w:color w:val="B3BCCA" w:themeColor="text2" w:themeTint="66"/>
              </w:rPr>
              <w:t>Test ID</w:t>
            </w:r>
          </w:p>
        </w:tc>
        <w:tc>
          <w:tcPr>
            <w:tcW w:w="9096" w:type="dxa"/>
            <w:shd w:val="clear" w:color="auto" w:fill="000000" w:themeFill="text1"/>
          </w:tcPr>
          <w:p w14:paraId="50CCE518" w14:textId="6080A4C7" w:rsidR="00120B49" w:rsidRPr="00937AFC" w:rsidRDefault="00120B49" w:rsidP="00CC529E">
            <w:pPr>
              <w:rPr>
                <w:color w:val="B3BCCA" w:themeColor="text2" w:themeTint="66"/>
              </w:rPr>
            </w:pPr>
            <w:r>
              <w:rPr>
                <w:color w:val="B3BCCA" w:themeColor="text2" w:themeTint="66"/>
              </w:rPr>
              <w:t>2</w:t>
            </w:r>
          </w:p>
        </w:tc>
      </w:tr>
      <w:tr w:rsidR="00120B49" w:rsidRPr="00937AFC" w14:paraId="45C44BA5" w14:textId="77777777" w:rsidTr="00CC529E">
        <w:trPr>
          <w:trHeight w:val="146"/>
        </w:trPr>
        <w:tc>
          <w:tcPr>
            <w:tcW w:w="1418" w:type="dxa"/>
            <w:shd w:val="clear" w:color="auto" w:fill="000000" w:themeFill="text1"/>
          </w:tcPr>
          <w:p w14:paraId="7331C886" w14:textId="77777777" w:rsidR="00120B49" w:rsidRPr="00937AFC" w:rsidRDefault="00120B49" w:rsidP="00CC529E">
            <w:pPr>
              <w:jc w:val="both"/>
              <w:rPr>
                <w:color w:val="B3BCCA" w:themeColor="text2" w:themeTint="66"/>
              </w:rPr>
            </w:pPr>
            <w:r w:rsidRPr="00937AFC">
              <w:rPr>
                <w:color w:val="B3BCCA" w:themeColor="text2" w:themeTint="66"/>
              </w:rPr>
              <w:t>Description</w:t>
            </w:r>
          </w:p>
        </w:tc>
        <w:tc>
          <w:tcPr>
            <w:tcW w:w="9096" w:type="dxa"/>
            <w:shd w:val="clear" w:color="auto" w:fill="000000" w:themeFill="text1"/>
          </w:tcPr>
          <w:p w14:paraId="57E6A13B" w14:textId="77777777" w:rsidR="00120B49" w:rsidRPr="00937AFC" w:rsidRDefault="00120B49" w:rsidP="00CC529E">
            <w:pPr>
              <w:rPr>
                <w:color w:val="B3BCCA" w:themeColor="text2" w:themeTint="66"/>
              </w:rPr>
            </w:pPr>
            <w:r>
              <w:rPr>
                <w:color w:val="B3BCCA" w:themeColor="text2" w:themeTint="66"/>
              </w:rPr>
              <w:t>Using valid URL</w:t>
            </w:r>
          </w:p>
        </w:tc>
      </w:tr>
      <w:tr w:rsidR="00120B49" w:rsidRPr="00937AFC" w14:paraId="2626087F" w14:textId="77777777" w:rsidTr="00CC529E">
        <w:trPr>
          <w:trHeight w:val="435"/>
        </w:trPr>
        <w:tc>
          <w:tcPr>
            <w:tcW w:w="1418" w:type="dxa"/>
            <w:shd w:val="clear" w:color="auto" w:fill="000000" w:themeFill="text1"/>
          </w:tcPr>
          <w:p w14:paraId="1696D269" w14:textId="77777777" w:rsidR="00120B49" w:rsidRPr="00937AFC" w:rsidRDefault="00120B49" w:rsidP="00CC529E">
            <w:pPr>
              <w:jc w:val="both"/>
              <w:rPr>
                <w:color w:val="B3BCCA" w:themeColor="text2" w:themeTint="66"/>
              </w:rPr>
            </w:pPr>
            <w:r w:rsidRPr="00937AFC">
              <w:rPr>
                <w:color w:val="B3BCCA" w:themeColor="text2" w:themeTint="66"/>
              </w:rPr>
              <w:t>Given</w:t>
            </w:r>
          </w:p>
        </w:tc>
        <w:tc>
          <w:tcPr>
            <w:tcW w:w="9096" w:type="dxa"/>
            <w:shd w:val="clear" w:color="auto" w:fill="000000" w:themeFill="text1"/>
          </w:tcPr>
          <w:p w14:paraId="3312B4FA" w14:textId="77777777" w:rsidR="00120B49" w:rsidRPr="00937AFC" w:rsidRDefault="00120B49" w:rsidP="00CC529E">
            <w:pPr>
              <w:rPr>
                <w:color w:val="B3BCCA" w:themeColor="text2" w:themeTint="66"/>
              </w:rPr>
            </w:pPr>
            <w:r w:rsidRPr="00937AFC">
              <w:rPr>
                <w:color w:val="B3BCCA" w:themeColor="text2" w:themeTint="66"/>
              </w:rPr>
              <w:t>1. The Application</w:t>
            </w:r>
            <w:r>
              <w:rPr>
                <w:color w:val="B3BCCA" w:themeColor="text2" w:themeTint="66"/>
              </w:rPr>
              <w:t>,</w:t>
            </w:r>
            <w:r w:rsidRPr="00937AFC">
              <w:rPr>
                <w:color w:val="B3BCCA" w:themeColor="text2" w:themeTint="66"/>
              </w:rPr>
              <w:t xml:space="preserve"> Server and Database Server is running</w:t>
            </w:r>
          </w:p>
          <w:p w14:paraId="6FB5A273" w14:textId="77777777" w:rsidR="00120B49" w:rsidRPr="00937AFC" w:rsidRDefault="00120B49" w:rsidP="00CC529E">
            <w:pPr>
              <w:rPr>
                <w:color w:val="B3BCCA" w:themeColor="text2" w:themeTint="66"/>
              </w:rPr>
            </w:pPr>
            <w:r w:rsidRPr="00937AFC">
              <w:rPr>
                <w:color w:val="B3BCCA" w:themeColor="text2" w:themeTint="66"/>
              </w:rPr>
              <w:t>2. Postman REST Client Opened</w:t>
            </w:r>
          </w:p>
        </w:tc>
      </w:tr>
      <w:tr w:rsidR="00120B49" w:rsidRPr="00937AFC" w14:paraId="71166E95" w14:textId="77777777" w:rsidTr="00CC529E">
        <w:trPr>
          <w:trHeight w:val="731"/>
        </w:trPr>
        <w:tc>
          <w:tcPr>
            <w:tcW w:w="1418" w:type="dxa"/>
            <w:shd w:val="clear" w:color="auto" w:fill="000000" w:themeFill="text1"/>
          </w:tcPr>
          <w:p w14:paraId="1C20A736" w14:textId="77777777" w:rsidR="00120B49" w:rsidRPr="00937AFC" w:rsidRDefault="00120B49" w:rsidP="00CC529E">
            <w:pPr>
              <w:jc w:val="both"/>
              <w:rPr>
                <w:color w:val="B3BCCA" w:themeColor="text2" w:themeTint="66"/>
              </w:rPr>
            </w:pPr>
            <w:r w:rsidRPr="00937AFC">
              <w:rPr>
                <w:color w:val="B3BCCA" w:themeColor="text2" w:themeTint="66"/>
              </w:rPr>
              <w:t>When</w:t>
            </w:r>
          </w:p>
        </w:tc>
        <w:tc>
          <w:tcPr>
            <w:tcW w:w="9096" w:type="dxa"/>
            <w:shd w:val="clear" w:color="auto" w:fill="000000" w:themeFill="text1"/>
          </w:tcPr>
          <w:p w14:paraId="2BBB8980" w14:textId="77777777" w:rsidR="00120B49" w:rsidRPr="00F30D44" w:rsidRDefault="00120B49" w:rsidP="00120B49">
            <w:pPr>
              <w:pStyle w:val="ListParagraph"/>
              <w:numPr>
                <w:ilvl w:val="0"/>
                <w:numId w:val="37"/>
              </w:numPr>
              <w:spacing w:before="0" w:after="0" w:line="240" w:lineRule="auto"/>
              <w:rPr>
                <w:color w:val="B3BCCA" w:themeColor="text2" w:themeTint="66"/>
              </w:rPr>
            </w:pPr>
            <w:r w:rsidRPr="00F30D44">
              <w:rPr>
                <w:color w:val="B3BCCA" w:themeColor="text2" w:themeTint="66"/>
              </w:rPr>
              <w:t>1. Set GET request</w:t>
            </w:r>
          </w:p>
          <w:p w14:paraId="5496C6E5" w14:textId="044C5C4D" w:rsidR="00120B49" w:rsidRPr="00F30D44" w:rsidRDefault="00120B49" w:rsidP="00120B49">
            <w:pPr>
              <w:pStyle w:val="ListParagraph"/>
              <w:numPr>
                <w:ilvl w:val="0"/>
                <w:numId w:val="37"/>
              </w:numPr>
              <w:spacing w:before="0" w:after="0" w:line="240" w:lineRule="auto"/>
              <w:rPr>
                <w:color w:val="B3BCCA" w:themeColor="text2" w:themeTint="66"/>
              </w:rPr>
            </w:pPr>
            <w:r w:rsidRPr="00F30D44">
              <w:rPr>
                <w:color w:val="B3BCCA" w:themeColor="text2" w:themeTint="66"/>
              </w:rPr>
              <w:t xml:space="preserve">2. Enter URL </w:t>
            </w:r>
            <w:r w:rsidR="0054544E">
              <w:rPr>
                <w:rFonts w:ascii="Segoe UI" w:hAnsi="Segoe UI" w:cs="Segoe UI"/>
                <w:color w:val="FFFFFF"/>
                <w:sz w:val="18"/>
                <w:szCs w:val="18"/>
                <w:shd w:val="clear" w:color="auto" w:fill="212121"/>
              </w:rPr>
              <w:t>http://localhost/chocolateSprint/api/users</w:t>
            </w:r>
          </w:p>
          <w:p w14:paraId="37591F66" w14:textId="77777777" w:rsidR="00120B49" w:rsidRPr="00F74A80" w:rsidRDefault="00120B49" w:rsidP="00120B49">
            <w:pPr>
              <w:pStyle w:val="ListParagraph"/>
              <w:numPr>
                <w:ilvl w:val="0"/>
                <w:numId w:val="37"/>
              </w:numPr>
              <w:rPr>
                <w:color w:val="B3BCCA" w:themeColor="text2" w:themeTint="66"/>
              </w:rPr>
            </w:pPr>
            <w:r w:rsidRPr="00F30D44">
              <w:rPr>
                <w:color w:val="B3BCCA" w:themeColor="text2" w:themeTint="66"/>
              </w:rPr>
              <w:t>3. Press send</w:t>
            </w:r>
          </w:p>
        </w:tc>
      </w:tr>
      <w:tr w:rsidR="00120B49" w:rsidRPr="00937AFC" w14:paraId="41913856" w14:textId="77777777" w:rsidTr="00CC529E">
        <w:trPr>
          <w:trHeight w:val="80"/>
        </w:trPr>
        <w:tc>
          <w:tcPr>
            <w:tcW w:w="1418" w:type="dxa"/>
            <w:shd w:val="clear" w:color="auto" w:fill="000000" w:themeFill="text1"/>
          </w:tcPr>
          <w:p w14:paraId="049D44DE" w14:textId="77777777" w:rsidR="00120B49" w:rsidRPr="00937AFC" w:rsidRDefault="00120B49" w:rsidP="00CC529E">
            <w:pPr>
              <w:jc w:val="both"/>
              <w:rPr>
                <w:color w:val="B3BCCA" w:themeColor="text2" w:themeTint="66"/>
              </w:rPr>
            </w:pPr>
            <w:r w:rsidRPr="00937AFC">
              <w:rPr>
                <w:color w:val="B3BCCA" w:themeColor="text2" w:themeTint="66"/>
              </w:rPr>
              <w:t>Then</w:t>
            </w:r>
          </w:p>
        </w:tc>
        <w:tc>
          <w:tcPr>
            <w:tcW w:w="9096" w:type="dxa"/>
            <w:shd w:val="clear" w:color="auto" w:fill="000000" w:themeFill="text1"/>
          </w:tcPr>
          <w:p w14:paraId="20679A25" w14:textId="5B6596F4" w:rsidR="00120B49" w:rsidRPr="00937AFC" w:rsidRDefault="00120B49" w:rsidP="00CC529E">
            <w:pPr>
              <w:rPr>
                <w:color w:val="B3BCCA" w:themeColor="text2" w:themeTint="66"/>
              </w:rPr>
            </w:pPr>
            <w:r>
              <w:rPr>
                <w:color w:val="B3BCCA" w:themeColor="text2" w:themeTint="66"/>
              </w:rPr>
              <w:t xml:space="preserve">All </w:t>
            </w:r>
            <w:r w:rsidR="0054544E">
              <w:rPr>
                <w:color w:val="B3BCCA" w:themeColor="text2" w:themeTint="66"/>
              </w:rPr>
              <w:t>users</w:t>
            </w:r>
            <w:r>
              <w:rPr>
                <w:color w:val="B3BCCA" w:themeColor="text2" w:themeTint="66"/>
              </w:rPr>
              <w:t xml:space="preserve"> table data displayed</w:t>
            </w:r>
          </w:p>
        </w:tc>
      </w:tr>
      <w:tr w:rsidR="00120B49" w:rsidRPr="00937AFC" w14:paraId="286ECC44" w14:textId="77777777" w:rsidTr="00CC529E">
        <w:trPr>
          <w:trHeight w:val="80"/>
        </w:trPr>
        <w:tc>
          <w:tcPr>
            <w:tcW w:w="1418" w:type="dxa"/>
            <w:shd w:val="clear" w:color="auto" w:fill="000000" w:themeFill="text1"/>
          </w:tcPr>
          <w:p w14:paraId="7B2B0C3D" w14:textId="77777777" w:rsidR="00120B49" w:rsidRPr="00937AFC" w:rsidRDefault="00120B49" w:rsidP="00CC529E">
            <w:pPr>
              <w:jc w:val="both"/>
              <w:rPr>
                <w:color w:val="B3BCCA" w:themeColor="text2" w:themeTint="66"/>
              </w:rPr>
            </w:pPr>
            <w:r w:rsidRPr="00937AFC">
              <w:rPr>
                <w:color w:val="B3BCCA" w:themeColor="text2" w:themeTint="66"/>
              </w:rPr>
              <w:t>Test Status</w:t>
            </w:r>
          </w:p>
        </w:tc>
        <w:tc>
          <w:tcPr>
            <w:tcW w:w="9096" w:type="dxa"/>
            <w:shd w:val="clear" w:color="auto" w:fill="000000" w:themeFill="text1"/>
          </w:tcPr>
          <w:p w14:paraId="3D816790" w14:textId="77777777" w:rsidR="00120B49" w:rsidRPr="00937AFC" w:rsidRDefault="00120B49" w:rsidP="00CC529E">
            <w:pPr>
              <w:rPr>
                <w:color w:val="00B050"/>
              </w:rPr>
            </w:pPr>
            <w:r w:rsidRPr="00937AFC">
              <w:rPr>
                <w:color w:val="00B050"/>
              </w:rPr>
              <w:t>PASSED</w:t>
            </w:r>
          </w:p>
        </w:tc>
      </w:tr>
    </w:tbl>
    <w:p w14:paraId="445B4224" w14:textId="60DD8F97" w:rsidR="00120B49" w:rsidRDefault="0054544E" w:rsidP="0054544E">
      <w:pPr>
        <w:ind w:left="-1560"/>
      </w:pPr>
      <w:r w:rsidRPr="0054544E">
        <w:drawing>
          <wp:inline distT="0" distB="0" distL="0" distR="0" wp14:anchorId="2EDA7843" wp14:editId="5407EA33">
            <wp:extent cx="7521297" cy="2881423"/>
            <wp:effectExtent l="0" t="0" r="0" b="0"/>
            <wp:docPr id="12417618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61875" name="Picture 1" descr="A screenshot of a video game&#10;&#10;Description automatically generated"/>
                    <pic:cNvPicPr/>
                  </pic:nvPicPr>
                  <pic:blipFill>
                    <a:blip r:embed="rId22"/>
                    <a:stretch>
                      <a:fillRect/>
                    </a:stretch>
                  </pic:blipFill>
                  <pic:spPr>
                    <a:xfrm>
                      <a:off x="0" y="0"/>
                      <a:ext cx="7546143" cy="2890941"/>
                    </a:xfrm>
                    <a:prstGeom prst="rect">
                      <a:avLst/>
                    </a:prstGeom>
                  </pic:spPr>
                </pic:pic>
              </a:graphicData>
            </a:graphic>
          </wp:inline>
        </w:drawing>
      </w:r>
    </w:p>
    <w:p w14:paraId="6DB29F31" w14:textId="77777777" w:rsidR="00C37B82" w:rsidRDefault="00C37B82" w:rsidP="0054544E">
      <w:pPr>
        <w:ind w:left="-1560"/>
      </w:pPr>
    </w:p>
    <w:p w14:paraId="1468720D" w14:textId="77777777" w:rsidR="00C37B82" w:rsidRDefault="00C37B82" w:rsidP="0054544E">
      <w:pPr>
        <w:ind w:left="-1560"/>
      </w:pPr>
    </w:p>
    <w:p w14:paraId="4B44D110" w14:textId="77777777" w:rsidR="00C37B82" w:rsidRDefault="00C37B82" w:rsidP="0054544E">
      <w:pPr>
        <w:ind w:left="-1560"/>
      </w:pPr>
    </w:p>
    <w:p w14:paraId="09701391" w14:textId="77777777" w:rsidR="00C37B82" w:rsidRDefault="00C37B82" w:rsidP="0054544E">
      <w:pPr>
        <w:ind w:left="-1560"/>
      </w:pPr>
    </w:p>
    <w:p w14:paraId="68E87414" w14:textId="77777777" w:rsidR="00C37B82" w:rsidRDefault="00C37B82" w:rsidP="0054544E">
      <w:pPr>
        <w:ind w:left="-1560"/>
      </w:pPr>
    </w:p>
    <w:p w14:paraId="52A8810C" w14:textId="77777777" w:rsidR="00C37B82" w:rsidRDefault="00C37B82" w:rsidP="0054544E">
      <w:pPr>
        <w:ind w:left="-1560"/>
      </w:pPr>
    </w:p>
    <w:tbl>
      <w:tblPr>
        <w:tblStyle w:val="TableGrid"/>
        <w:tblW w:w="1051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1418"/>
        <w:gridCol w:w="9096"/>
      </w:tblGrid>
      <w:tr w:rsidR="0054544E" w:rsidRPr="00937AFC" w14:paraId="2DC9218E" w14:textId="77777777" w:rsidTr="00CC529E">
        <w:trPr>
          <w:trHeight w:val="398"/>
        </w:trPr>
        <w:tc>
          <w:tcPr>
            <w:tcW w:w="1418" w:type="dxa"/>
            <w:shd w:val="clear" w:color="auto" w:fill="000000" w:themeFill="text1"/>
          </w:tcPr>
          <w:p w14:paraId="7B2CAF9E" w14:textId="77777777" w:rsidR="0054544E" w:rsidRPr="00937AFC" w:rsidRDefault="0054544E" w:rsidP="00CC529E">
            <w:pPr>
              <w:jc w:val="both"/>
              <w:rPr>
                <w:color w:val="B3BCCA" w:themeColor="text2" w:themeTint="66"/>
              </w:rPr>
            </w:pPr>
            <w:r w:rsidRPr="00937AFC">
              <w:rPr>
                <w:color w:val="B3BCCA" w:themeColor="text2" w:themeTint="66"/>
              </w:rPr>
              <w:lastRenderedPageBreak/>
              <w:t>User Story</w:t>
            </w:r>
          </w:p>
        </w:tc>
        <w:tc>
          <w:tcPr>
            <w:tcW w:w="9096" w:type="dxa"/>
            <w:shd w:val="clear" w:color="auto" w:fill="000000" w:themeFill="text1"/>
          </w:tcPr>
          <w:p w14:paraId="7C5A42FF" w14:textId="25822191" w:rsidR="0054544E" w:rsidRPr="00C57AB6" w:rsidRDefault="004C45A1" w:rsidP="00C57AB6">
            <w:pPr>
              <w:rPr>
                <w:color w:val="B3BCCA" w:themeColor="text2" w:themeTint="66"/>
                <w:sz w:val="28"/>
                <w:szCs w:val="28"/>
              </w:rPr>
            </w:pPr>
            <w:r w:rsidRPr="00C57AB6">
              <w:rPr>
                <w:color w:val="B3BCCA" w:themeColor="text2" w:themeTint="66"/>
              </w:rPr>
              <w:t xml:space="preserve">As a admin I want to </w:t>
            </w:r>
            <w:r w:rsidRPr="00C57AB6">
              <w:rPr>
                <w:color w:val="B3BCCA" w:themeColor="text2" w:themeTint="66"/>
                <w:u w:val="single"/>
              </w:rPr>
              <w:t>read particular chocolate</w:t>
            </w:r>
            <w:r w:rsidRPr="00C57AB6">
              <w:rPr>
                <w:color w:val="B3BCCA" w:themeColor="text2" w:themeTint="66"/>
              </w:rPr>
              <w:t xml:space="preserve"> bar table data from database to </w:t>
            </w:r>
            <w:r w:rsidRPr="00C57AB6">
              <w:rPr>
                <w:color w:val="B3BCCA" w:themeColor="text2" w:themeTint="66"/>
              </w:rPr>
              <w:t>see only which I need</w:t>
            </w:r>
            <w:r w:rsidRPr="00C57AB6">
              <w:rPr>
                <w:color w:val="B3BCCA" w:themeColor="text2" w:themeTint="66"/>
              </w:rPr>
              <w:t>.</w:t>
            </w:r>
          </w:p>
        </w:tc>
      </w:tr>
      <w:tr w:rsidR="0054544E" w:rsidRPr="00937AFC" w14:paraId="0BEEA854" w14:textId="77777777" w:rsidTr="00CC529E">
        <w:trPr>
          <w:trHeight w:val="146"/>
        </w:trPr>
        <w:tc>
          <w:tcPr>
            <w:tcW w:w="1418" w:type="dxa"/>
            <w:shd w:val="clear" w:color="auto" w:fill="000000" w:themeFill="text1"/>
          </w:tcPr>
          <w:p w14:paraId="1819143D" w14:textId="77777777" w:rsidR="0054544E" w:rsidRPr="00937AFC" w:rsidRDefault="0054544E" w:rsidP="00CC529E">
            <w:pPr>
              <w:jc w:val="both"/>
              <w:rPr>
                <w:color w:val="B3BCCA" w:themeColor="text2" w:themeTint="66"/>
              </w:rPr>
            </w:pPr>
            <w:r w:rsidRPr="00937AFC">
              <w:rPr>
                <w:color w:val="B3BCCA" w:themeColor="text2" w:themeTint="66"/>
              </w:rPr>
              <w:t>Test ID</w:t>
            </w:r>
          </w:p>
        </w:tc>
        <w:tc>
          <w:tcPr>
            <w:tcW w:w="9096" w:type="dxa"/>
            <w:shd w:val="clear" w:color="auto" w:fill="000000" w:themeFill="text1"/>
          </w:tcPr>
          <w:p w14:paraId="152A1EDC" w14:textId="7BDB33D6" w:rsidR="0054544E" w:rsidRPr="00937AFC" w:rsidRDefault="0054544E" w:rsidP="00CC529E">
            <w:pPr>
              <w:rPr>
                <w:color w:val="B3BCCA" w:themeColor="text2" w:themeTint="66"/>
              </w:rPr>
            </w:pPr>
            <w:r>
              <w:rPr>
                <w:color w:val="B3BCCA" w:themeColor="text2" w:themeTint="66"/>
              </w:rPr>
              <w:t>3</w:t>
            </w:r>
          </w:p>
        </w:tc>
      </w:tr>
      <w:tr w:rsidR="0054544E" w:rsidRPr="00937AFC" w14:paraId="03B7A0A5" w14:textId="77777777" w:rsidTr="00CC529E">
        <w:trPr>
          <w:trHeight w:val="146"/>
        </w:trPr>
        <w:tc>
          <w:tcPr>
            <w:tcW w:w="1418" w:type="dxa"/>
            <w:shd w:val="clear" w:color="auto" w:fill="000000" w:themeFill="text1"/>
          </w:tcPr>
          <w:p w14:paraId="5DBC6027" w14:textId="77777777" w:rsidR="0054544E" w:rsidRPr="00937AFC" w:rsidRDefault="0054544E" w:rsidP="00CC529E">
            <w:pPr>
              <w:jc w:val="both"/>
              <w:rPr>
                <w:color w:val="B3BCCA" w:themeColor="text2" w:themeTint="66"/>
              </w:rPr>
            </w:pPr>
            <w:r w:rsidRPr="00937AFC">
              <w:rPr>
                <w:color w:val="B3BCCA" w:themeColor="text2" w:themeTint="66"/>
              </w:rPr>
              <w:t>Description</w:t>
            </w:r>
          </w:p>
        </w:tc>
        <w:tc>
          <w:tcPr>
            <w:tcW w:w="9096" w:type="dxa"/>
            <w:shd w:val="clear" w:color="auto" w:fill="000000" w:themeFill="text1"/>
          </w:tcPr>
          <w:p w14:paraId="1EC19681" w14:textId="77777777" w:rsidR="0054544E" w:rsidRPr="00937AFC" w:rsidRDefault="0054544E" w:rsidP="00CC529E">
            <w:pPr>
              <w:rPr>
                <w:color w:val="B3BCCA" w:themeColor="text2" w:themeTint="66"/>
              </w:rPr>
            </w:pPr>
            <w:r>
              <w:rPr>
                <w:color w:val="B3BCCA" w:themeColor="text2" w:themeTint="66"/>
              </w:rPr>
              <w:t>Using valid URL</w:t>
            </w:r>
          </w:p>
        </w:tc>
      </w:tr>
      <w:tr w:rsidR="0054544E" w:rsidRPr="00937AFC" w14:paraId="351D473E" w14:textId="77777777" w:rsidTr="00CC529E">
        <w:trPr>
          <w:trHeight w:val="435"/>
        </w:trPr>
        <w:tc>
          <w:tcPr>
            <w:tcW w:w="1418" w:type="dxa"/>
            <w:shd w:val="clear" w:color="auto" w:fill="000000" w:themeFill="text1"/>
          </w:tcPr>
          <w:p w14:paraId="369A7BE3" w14:textId="77777777" w:rsidR="0054544E" w:rsidRPr="00937AFC" w:rsidRDefault="0054544E" w:rsidP="00CC529E">
            <w:pPr>
              <w:jc w:val="both"/>
              <w:rPr>
                <w:color w:val="B3BCCA" w:themeColor="text2" w:themeTint="66"/>
              </w:rPr>
            </w:pPr>
            <w:r w:rsidRPr="00937AFC">
              <w:rPr>
                <w:color w:val="B3BCCA" w:themeColor="text2" w:themeTint="66"/>
              </w:rPr>
              <w:t>Given</w:t>
            </w:r>
          </w:p>
        </w:tc>
        <w:tc>
          <w:tcPr>
            <w:tcW w:w="9096" w:type="dxa"/>
            <w:shd w:val="clear" w:color="auto" w:fill="000000" w:themeFill="text1"/>
          </w:tcPr>
          <w:p w14:paraId="5F8F71CE" w14:textId="77777777" w:rsidR="0054544E" w:rsidRPr="00937AFC" w:rsidRDefault="0054544E" w:rsidP="00CC529E">
            <w:pPr>
              <w:rPr>
                <w:color w:val="B3BCCA" w:themeColor="text2" w:themeTint="66"/>
              </w:rPr>
            </w:pPr>
            <w:r w:rsidRPr="00937AFC">
              <w:rPr>
                <w:color w:val="B3BCCA" w:themeColor="text2" w:themeTint="66"/>
              </w:rPr>
              <w:t>1. The Application</w:t>
            </w:r>
            <w:r>
              <w:rPr>
                <w:color w:val="B3BCCA" w:themeColor="text2" w:themeTint="66"/>
              </w:rPr>
              <w:t>,</w:t>
            </w:r>
            <w:r w:rsidRPr="00937AFC">
              <w:rPr>
                <w:color w:val="B3BCCA" w:themeColor="text2" w:themeTint="66"/>
              </w:rPr>
              <w:t xml:space="preserve"> Server and Database Server is running</w:t>
            </w:r>
          </w:p>
          <w:p w14:paraId="1D0DCA79" w14:textId="77777777" w:rsidR="0054544E" w:rsidRPr="00937AFC" w:rsidRDefault="0054544E" w:rsidP="00CC529E">
            <w:pPr>
              <w:rPr>
                <w:color w:val="B3BCCA" w:themeColor="text2" w:themeTint="66"/>
              </w:rPr>
            </w:pPr>
            <w:r w:rsidRPr="00937AFC">
              <w:rPr>
                <w:color w:val="B3BCCA" w:themeColor="text2" w:themeTint="66"/>
              </w:rPr>
              <w:t>2. Postman REST Client Opened</w:t>
            </w:r>
          </w:p>
        </w:tc>
      </w:tr>
      <w:tr w:rsidR="0054544E" w:rsidRPr="00937AFC" w14:paraId="06D8F007" w14:textId="77777777" w:rsidTr="00CC529E">
        <w:trPr>
          <w:trHeight w:val="731"/>
        </w:trPr>
        <w:tc>
          <w:tcPr>
            <w:tcW w:w="1418" w:type="dxa"/>
            <w:shd w:val="clear" w:color="auto" w:fill="000000" w:themeFill="text1"/>
          </w:tcPr>
          <w:p w14:paraId="3F42F3B5" w14:textId="77777777" w:rsidR="0054544E" w:rsidRPr="00937AFC" w:rsidRDefault="0054544E" w:rsidP="00CC529E">
            <w:pPr>
              <w:jc w:val="both"/>
              <w:rPr>
                <w:color w:val="B3BCCA" w:themeColor="text2" w:themeTint="66"/>
              </w:rPr>
            </w:pPr>
            <w:r w:rsidRPr="00937AFC">
              <w:rPr>
                <w:color w:val="B3BCCA" w:themeColor="text2" w:themeTint="66"/>
              </w:rPr>
              <w:t>When</w:t>
            </w:r>
          </w:p>
        </w:tc>
        <w:tc>
          <w:tcPr>
            <w:tcW w:w="9096" w:type="dxa"/>
            <w:shd w:val="clear" w:color="auto" w:fill="000000" w:themeFill="text1"/>
          </w:tcPr>
          <w:p w14:paraId="068C4CF6" w14:textId="77777777" w:rsidR="0054544E" w:rsidRPr="00F30D44" w:rsidRDefault="0054544E" w:rsidP="0054544E">
            <w:pPr>
              <w:pStyle w:val="ListParagraph"/>
              <w:numPr>
                <w:ilvl w:val="0"/>
                <w:numId w:val="38"/>
              </w:numPr>
              <w:spacing w:before="0" w:after="0" w:line="240" w:lineRule="auto"/>
              <w:rPr>
                <w:color w:val="B3BCCA" w:themeColor="text2" w:themeTint="66"/>
              </w:rPr>
            </w:pPr>
            <w:r w:rsidRPr="00F30D44">
              <w:rPr>
                <w:color w:val="B3BCCA" w:themeColor="text2" w:themeTint="66"/>
              </w:rPr>
              <w:t>1. Set GET request</w:t>
            </w:r>
          </w:p>
          <w:p w14:paraId="4F71238D" w14:textId="54596E58" w:rsidR="0054544E" w:rsidRPr="00F30D44" w:rsidRDefault="0054544E" w:rsidP="0054544E">
            <w:pPr>
              <w:pStyle w:val="ListParagraph"/>
              <w:numPr>
                <w:ilvl w:val="0"/>
                <w:numId w:val="38"/>
              </w:numPr>
              <w:spacing w:before="0" w:after="0" w:line="240" w:lineRule="auto"/>
              <w:rPr>
                <w:color w:val="B3BCCA" w:themeColor="text2" w:themeTint="66"/>
              </w:rPr>
            </w:pPr>
            <w:r w:rsidRPr="00F30D44">
              <w:rPr>
                <w:color w:val="B3BCCA" w:themeColor="text2" w:themeTint="66"/>
              </w:rPr>
              <w:t xml:space="preserve">2. Enter URL </w:t>
            </w:r>
            <w:r w:rsidR="001A5E2D">
              <w:rPr>
                <w:rFonts w:ascii="Segoe UI" w:hAnsi="Segoe UI" w:cs="Segoe UI"/>
                <w:color w:val="FFFFFF"/>
                <w:sz w:val="18"/>
                <w:szCs w:val="18"/>
                <w:shd w:val="clear" w:color="auto" w:fill="212121"/>
              </w:rPr>
              <w:t>http://localhost/chocolateSprint/api/cbtable/1</w:t>
            </w:r>
          </w:p>
          <w:p w14:paraId="426DBC2D" w14:textId="77777777" w:rsidR="0054544E" w:rsidRPr="00F74A80" w:rsidRDefault="0054544E" w:rsidP="0054544E">
            <w:pPr>
              <w:pStyle w:val="ListParagraph"/>
              <w:numPr>
                <w:ilvl w:val="0"/>
                <w:numId w:val="38"/>
              </w:numPr>
              <w:rPr>
                <w:color w:val="B3BCCA" w:themeColor="text2" w:themeTint="66"/>
              </w:rPr>
            </w:pPr>
            <w:r w:rsidRPr="00F30D44">
              <w:rPr>
                <w:color w:val="B3BCCA" w:themeColor="text2" w:themeTint="66"/>
              </w:rPr>
              <w:t>3. Press send</w:t>
            </w:r>
          </w:p>
        </w:tc>
      </w:tr>
      <w:tr w:rsidR="0054544E" w:rsidRPr="00937AFC" w14:paraId="4758B093" w14:textId="77777777" w:rsidTr="00CC529E">
        <w:trPr>
          <w:trHeight w:val="80"/>
        </w:trPr>
        <w:tc>
          <w:tcPr>
            <w:tcW w:w="1418" w:type="dxa"/>
            <w:shd w:val="clear" w:color="auto" w:fill="000000" w:themeFill="text1"/>
          </w:tcPr>
          <w:p w14:paraId="4B7D02AD" w14:textId="77777777" w:rsidR="0054544E" w:rsidRPr="00937AFC" w:rsidRDefault="0054544E" w:rsidP="00CC529E">
            <w:pPr>
              <w:jc w:val="both"/>
              <w:rPr>
                <w:color w:val="B3BCCA" w:themeColor="text2" w:themeTint="66"/>
              </w:rPr>
            </w:pPr>
            <w:r w:rsidRPr="00937AFC">
              <w:rPr>
                <w:color w:val="B3BCCA" w:themeColor="text2" w:themeTint="66"/>
              </w:rPr>
              <w:t>Then</w:t>
            </w:r>
          </w:p>
        </w:tc>
        <w:tc>
          <w:tcPr>
            <w:tcW w:w="9096" w:type="dxa"/>
            <w:shd w:val="clear" w:color="auto" w:fill="000000" w:themeFill="text1"/>
          </w:tcPr>
          <w:p w14:paraId="15DC814A" w14:textId="63BA2421" w:rsidR="0054544E" w:rsidRPr="00937AFC" w:rsidRDefault="00C37B82" w:rsidP="00CC529E">
            <w:pPr>
              <w:rPr>
                <w:color w:val="B3BCCA" w:themeColor="text2" w:themeTint="66"/>
              </w:rPr>
            </w:pPr>
            <w:r>
              <w:rPr>
                <w:color w:val="B3BCCA" w:themeColor="text2" w:themeTint="66"/>
              </w:rPr>
              <w:t>Chocolate bar with ID 1</w:t>
            </w:r>
            <w:r w:rsidR="0054544E">
              <w:rPr>
                <w:color w:val="B3BCCA" w:themeColor="text2" w:themeTint="66"/>
              </w:rPr>
              <w:t xml:space="preserve"> table data displayed</w:t>
            </w:r>
          </w:p>
        </w:tc>
      </w:tr>
      <w:tr w:rsidR="0054544E" w:rsidRPr="00937AFC" w14:paraId="5426E956" w14:textId="77777777" w:rsidTr="00CC529E">
        <w:trPr>
          <w:trHeight w:val="80"/>
        </w:trPr>
        <w:tc>
          <w:tcPr>
            <w:tcW w:w="1418" w:type="dxa"/>
            <w:shd w:val="clear" w:color="auto" w:fill="000000" w:themeFill="text1"/>
          </w:tcPr>
          <w:p w14:paraId="307AD630" w14:textId="77777777" w:rsidR="0054544E" w:rsidRPr="00937AFC" w:rsidRDefault="0054544E" w:rsidP="00CC529E">
            <w:pPr>
              <w:jc w:val="both"/>
              <w:rPr>
                <w:color w:val="B3BCCA" w:themeColor="text2" w:themeTint="66"/>
              </w:rPr>
            </w:pPr>
            <w:r w:rsidRPr="00937AFC">
              <w:rPr>
                <w:color w:val="B3BCCA" w:themeColor="text2" w:themeTint="66"/>
              </w:rPr>
              <w:t>Test Status</w:t>
            </w:r>
          </w:p>
        </w:tc>
        <w:tc>
          <w:tcPr>
            <w:tcW w:w="9096" w:type="dxa"/>
            <w:shd w:val="clear" w:color="auto" w:fill="000000" w:themeFill="text1"/>
          </w:tcPr>
          <w:p w14:paraId="7377C0A8" w14:textId="77777777" w:rsidR="0054544E" w:rsidRPr="00937AFC" w:rsidRDefault="0054544E" w:rsidP="00CC529E">
            <w:pPr>
              <w:rPr>
                <w:color w:val="00B050"/>
              </w:rPr>
            </w:pPr>
            <w:r w:rsidRPr="00937AFC">
              <w:rPr>
                <w:color w:val="00B050"/>
              </w:rPr>
              <w:t>PASSED</w:t>
            </w:r>
          </w:p>
        </w:tc>
      </w:tr>
    </w:tbl>
    <w:p w14:paraId="7CC5979E" w14:textId="585D4660" w:rsidR="008A46E5" w:rsidRDefault="008A46E5" w:rsidP="00C37B82">
      <w:pPr>
        <w:ind w:left="-1701"/>
      </w:pPr>
    </w:p>
    <w:p w14:paraId="69DD2C73" w14:textId="55AD6F26" w:rsidR="008A46E5" w:rsidRDefault="00C37B82" w:rsidP="00C37B82">
      <w:pPr>
        <w:ind w:left="-1701"/>
      </w:pPr>
      <w:r w:rsidRPr="00C37B82">
        <w:drawing>
          <wp:inline distT="0" distB="0" distL="0" distR="0" wp14:anchorId="798DDCD8" wp14:editId="1F0E225C">
            <wp:extent cx="7653622" cy="2820389"/>
            <wp:effectExtent l="0" t="0" r="0" b="0"/>
            <wp:docPr id="580030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30051" name="Picture 1" descr="A screenshot of a computer&#10;&#10;Description automatically generated"/>
                    <pic:cNvPicPr/>
                  </pic:nvPicPr>
                  <pic:blipFill>
                    <a:blip r:embed="rId23"/>
                    <a:stretch>
                      <a:fillRect/>
                    </a:stretch>
                  </pic:blipFill>
                  <pic:spPr>
                    <a:xfrm>
                      <a:off x="0" y="0"/>
                      <a:ext cx="7709053" cy="2840816"/>
                    </a:xfrm>
                    <a:prstGeom prst="rect">
                      <a:avLst/>
                    </a:prstGeom>
                  </pic:spPr>
                </pic:pic>
              </a:graphicData>
            </a:graphic>
          </wp:inline>
        </w:drawing>
      </w:r>
    </w:p>
    <w:p w14:paraId="2E33086F" w14:textId="77777777" w:rsidR="008A46E5" w:rsidRDefault="008A46E5" w:rsidP="00937AFC"/>
    <w:p w14:paraId="3F0DDDBC" w14:textId="77777777" w:rsidR="008A46E5" w:rsidRDefault="008A46E5" w:rsidP="00937AFC"/>
    <w:p w14:paraId="2EC0DC38" w14:textId="77777777" w:rsidR="008A46E5" w:rsidRDefault="008A46E5" w:rsidP="00937AFC"/>
    <w:p w14:paraId="6C3AD21B" w14:textId="77777777" w:rsidR="00C37B82" w:rsidRDefault="00C37B82" w:rsidP="00937AFC"/>
    <w:p w14:paraId="0A14E74F" w14:textId="77777777" w:rsidR="00C37B82" w:rsidRDefault="00C37B82" w:rsidP="00937AFC"/>
    <w:p w14:paraId="4C17525E" w14:textId="77777777" w:rsidR="00C37B82" w:rsidRDefault="00C37B82" w:rsidP="00937AFC"/>
    <w:p w14:paraId="1A59ED8A" w14:textId="77777777" w:rsidR="00C37B82" w:rsidRDefault="00C37B82" w:rsidP="00937AFC"/>
    <w:p w14:paraId="51896C7E" w14:textId="77777777" w:rsidR="00C37B82" w:rsidRDefault="00C37B82" w:rsidP="00937AFC"/>
    <w:p w14:paraId="37A7C3E0" w14:textId="77777777" w:rsidR="00C37B82" w:rsidRPr="00937AFC" w:rsidRDefault="00C37B82" w:rsidP="00937AFC"/>
    <w:tbl>
      <w:tblPr>
        <w:tblStyle w:val="TableGrid"/>
        <w:tblW w:w="1051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1418"/>
        <w:gridCol w:w="9096"/>
      </w:tblGrid>
      <w:tr w:rsidR="00C37B82" w:rsidRPr="00937AFC" w14:paraId="1A578513" w14:textId="77777777" w:rsidTr="00CC529E">
        <w:trPr>
          <w:trHeight w:val="398"/>
        </w:trPr>
        <w:tc>
          <w:tcPr>
            <w:tcW w:w="1418" w:type="dxa"/>
            <w:shd w:val="clear" w:color="auto" w:fill="000000" w:themeFill="text1"/>
          </w:tcPr>
          <w:p w14:paraId="22C82CD8" w14:textId="77777777" w:rsidR="00C37B82" w:rsidRPr="00937AFC" w:rsidRDefault="00C37B82" w:rsidP="00CC529E">
            <w:pPr>
              <w:jc w:val="both"/>
              <w:rPr>
                <w:color w:val="B3BCCA" w:themeColor="text2" w:themeTint="66"/>
              </w:rPr>
            </w:pPr>
            <w:r w:rsidRPr="00937AFC">
              <w:rPr>
                <w:color w:val="B3BCCA" w:themeColor="text2" w:themeTint="66"/>
              </w:rPr>
              <w:lastRenderedPageBreak/>
              <w:t>User Story</w:t>
            </w:r>
          </w:p>
        </w:tc>
        <w:tc>
          <w:tcPr>
            <w:tcW w:w="9096" w:type="dxa"/>
            <w:shd w:val="clear" w:color="auto" w:fill="000000" w:themeFill="text1"/>
          </w:tcPr>
          <w:p w14:paraId="746D25FE" w14:textId="2F156675" w:rsidR="00C37B82" w:rsidRPr="00C57AB6" w:rsidRDefault="00C37B82" w:rsidP="00C57AB6">
            <w:pPr>
              <w:rPr>
                <w:color w:val="B3BCCA" w:themeColor="text2" w:themeTint="66"/>
                <w:sz w:val="28"/>
                <w:szCs w:val="28"/>
              </w:rPr>
            </w:pPr>
            <w:r w:rsidRPr="00C57AB6">
              <w:rPr>
                <w:color w:val="B3BCCA" w:themeColor="text2" w:themeTint="66"/>
              </w:rPr>
              <w:t xml:space="preserve">As a admin I want to </w:t>
            </w:r>
            <w:r w:rsidRPr="00C57AB6">
              <w:rPr>
                <w:color w:val="B3BCCA" w:themeColor="text2" w:themeTint="66"/>
                <w:u w:val="single"/>
              </w:rPr>
              <w:t xml:space="preserve">read particular </w:t>
            </w:r>
            <w:r w:rsidR="00223EFA" w:rsidRPr="00C57AB6">
              <w:rPr>
                <w:color w:val="B3BCCA" w:themeColor="text2" w:themeTint="66"/>
                <w:u w:val="single"/>
              </w:rPr>
              <w:t>user</w:t>
            </w:r>
            <w:r w:rsidRPr="00C57AB6">
              <w:rPr>
                <w:color w:val="B3BCCA" w:themeColor="text2" w:themeTint="66"/>
              </w:rPr>
              <w:t xml:space="preserve"> data from database to see only which I need.</w:t>
            </w:r>
          </w:p>
        </w:tc>
      </w:tr>
      <w:tr w:rsidR="00C37B82" w:rsidRPr="00937AFC" w14:paraId="332D869C" w14:textId="77777777" w:rsidTr="00CC529E">
        <w:trPr>
          <w:trHeight w:val="146"/>
        </w:trPr>
        <w:tc>
          <w:tcPr>
            <w:tcW w:w="1418" w:type="dxa"/>
            <w:shd w:val="clear" w:color="auto" w:fill="000000" w:themeFill="text1"/>
          </w:tcPr>
          <w:p w14:paraId="2A98F0DC" w14:textId="77777777" w:rsidR="00C37B82" w:rsidRPr="00937AFC" w:rsidRDefault="00C37B82" w:rsidP="00CC529E">
            <w:pPr>
              <w:jc w:val="both"/>
              <w:rPr>
                <w:color w:val="B3BCCA" w:themeColor="text2" w:themeTint="66"/>
              </w:rPr>
            </w:pPr>
            <w:r w:rsidRPr="00937AFC">
              <w:rPr>
                <w:color w:val="B3BCCA" w:themeColor="text2" w:themeTint="66"/>
              </w:rPr>
              <w:t>Test ID</w:t>
            </w:r>
          </w:p>
        </w:tc>
        <w:tc>
          <w:tcPr>
            <w:tcW w:w="9096" w:type="dxa"/>
            <w:shd w:val="clear" w:color="auto" w:fill="000000" w:themeFill="text1"/>
          </w:tcPr>
          <w:p w14:paraId="485D0249" w14:textId="66279052" w:rsidR="00C37B82" w:rsidRPr="00937AFC" w:rsidRDefault="00C37B82" w:rsidP="00CC529E">
            <w:pPr>
              <w:rPr>
                <w:color w:val="B3BCCA" w:themeColor="text2" w:themeTint="66"/>
              </w:rPr>
            </w:pPr>
            <w:r>
              <w:rPr>
                <w:color w:val="B3BCCA" w:themeColor="text2" w:themeTint="66"/>
              </w:rPr>
              <w:t>4</w:t>
            </w:r>
          </w:p>
        </w:tc>
      </w:tr>
      <w:tr w:rsidR="00C37B82" w:rsidRPr="00937AFC" w14:paraId="303E178E" w14:textId="77777777" w:rsidTr="00CC529E">
        <w:trPr>
          <w:trHeight w:val="146"/>
        </w:trPr>
        <w:tc>
          <w:tcPr>
            <w:tcW w:w="1418" w:type="dxa"/>
            <w:shd w:val="clear" w:color="auto" w:fill="000000" w:themeFill="text1"/>
          </w:tcPr>
          <w:p w14:paraId="7491CB36" w14:textId="77777777" w:rsidR="00C37B82" w:rsidRPr="00937AFC" w:rsidRDefault="00C37B82" w:rsidP="00CC529E">
            <w:pPr>
              <w:jc w:val="both"/>
              <w:rPr>
                <w:color w:val="B3BCCA" w:themeColor="text2" w:themeTint="66"/>
              </w:rPr>
            </w:pPr>
            <w:r w:rsidRPr="00937AFC">
              <w:rPr>
                <w:color w:val="B3BCCA" w:themeColor="text2" w:themeTint="66"/>
              </w:rPr>
              <w:t>Description</w:t>
            </w:r>
          </w:p>
        </w:tc>
        <w:tc>
          <w:tcPr>
            <w:tcW w:w="9096" w:type="dxa"/>
            <w:shd w:val="clear" w:color="auto" w:fill="000000" w:themeFill="text1"/>
          </w:tcPr>
          <w:p w14:paraId="182DCDD5" w14:textId="77777777" w:rsidR="00C37B82" w:rsidRPr="00937AFC" w:rsidRDefault="00C37B82" w:rsidP="00CC529E">
            <w:pPr>
              <w:rPr>
                <w:color w:val="B3BCCA" w:themeColor="text2" w:themeTint="66"/>
              </w:rPr>
            </w:pPr>
            <w:r>
              <w:rPr>
                <w:color w:val="B3BCCA" w:themeColor="text2" w:themeTint="66"/>
              </w:rPr>
              <w:t>Using valid URL</w:t>
            </w:r>
          </w:p>
        </w:tc>
      </w:tr>
      <w:tr w:rsidR="00C37B82" w:rsidRPr="00937AFC" w14:paraId="54FB8804" w14:textId="77777777" w:rsidTr="00CC529E">
        <w:trPr>
          <w:trHeight w:val="435"/>
        </w:trPr>
        <w:tc>
          <w:tcPr>
            <w:tcW w:w="1418" w:type="dxa"/>
            <w:shd w:val="clear" w:color="auto" w:fill="000000" w:themeFill="text1"/>
          </w:tcPr>
          <w:p w14:paraId="591A7EBF" w14:textId="77777777" w:rsidR="00C37B82" w:rsidRPr="00937AFC" w:rsidRDefault="00C37B82" w:rsidP="00CC529E">
            <w:pPr>
              <w:jc w:val="both"/>
              <w:rPr>
                <w:color w:val="B3BCCA" w:themeColor="text2" w:themeTint="66"/>
              </w:rPr>
            </w:pPr>
            <w:r w:rsidRPr="00937AFC">
              <w:rPr>
                <w:color w:val="B3BCCA" w:themeColor="text2" w:themeTint="66"/>
              </w:rPr>
              <w:t>Given</w:t>
            </w:r>
          </w:p>
        </w:tc>
        <w:tc>
          <w:tcPr>
            <w:tcW w:w="9096" w:type="dxa"/>
            <w:shd w:val="clear" w:color="auto" w:fill="000000" w:themeFill="text1"/>
          </w:tcPr>
          <w:p w14:paraId="687D4F42" w14:textId="77777777" w:rsidR="00C37B82" w:rsidRPr="00937AFC" w:rsidRDefault="00C37B82" w:rsidP="00CC529E">
            <w:pPr>
              <w:rPr>
                <w:color w:val="B3BCCA" w:themeColor="text2" w:themeTint="66"/>
              </w:rPr>
            </w:pPr>
            <w:r w:rsidRPr="00937AFC">
              <w:rPr>
                <w:color w:val="B3BCCA" w:themeColor="text2" w:themeTint="66"/>
              </w:rPr>
              <w:t>1. The Application</w:t>
            </w:r>
            <w:r>
              <w:rPr>
                <w:color w:val="B3BCCA" w:themeColor="text2" w:themeTint="66"/>
              </w:rPr>
              <w:t>,</w:t>
            </w:r>
            <w:r w:rsidRPr="00937AFC">
              <w:rPr>
                <w:color w:val="B3BCCA" w:themeColor="text2" w:themeTint="66"/>
              </w:rPr>
              <w:t xml:space="preserve"> Server and Database Server is running</w:t>
            </w:r>
          </w:p>
          <w:p w14:paraId="2A568A11" w14:textId="77777777" w:rsidR="00C37B82" w:rsidRPr="00937AFC" w:rsidRDefault="00C37B82" w:rsidP="00CC529E">
            <w:pPr>
              <w:rPr>
                <w:color w:val="B3BCCA" w:themeColor="text2" w:themeTint="66"/>
              </w:rPr>
            </w:pPr>
            <w:r w:rsidRPr="00937AFC">
              <w:rPr>
                <w:color w:val="B3BCCA" w:themeColor="text2" w:themeTint="66"/>
              </w:rPr>
              <w:t>2. Postman REST Client Opened</w:t>
            </w:r>
          </w:p>
        </w:tc>
      </w:tr>
      <w:tr w:rsidR="00C37B82" w:rsidRPr="00937AFC" w14:paraId="38D3D0B5" w14:textId="77777777" w:rsidTr="00CC529E">
        <w:trPr>
          <w:trHeight w:val="731"/>
        </w:trPr>
        <w:tc>
          <w:tcPr>
            <w:tcW w:w="1418" w:type="dxa"/>
            <w:shd w:val="clear" w:color="auto" w:fill="000000" w:themeFill="text1"/>
          </w:tcPr>
          <w:p w14:paraId="509DD320" w14:textId="77777777" w:rsidR="00C37B82" w:rsidRPr="00937AFC" w:rsidRDefault="00C37B82" w:rsidP="00CC529E">
            <w:pPr>
              <w:jc w:val="both"/>
              <w:rPr>
                <w:color w:val="B3BCCA" w:themeColor="text2" w:themeTint="66"/>
              </w:rPr>
            </w:pPr>
            <w:r w:rsidRPr="00937AFC">
              <w:rPr>
                <w:color w:val="B3BCCA" w:themeColor="text2" w:themeTint="66"/>
              </w:rPr>
              <w:t>When</w:t>
            </w:r>
          </w:p>
        </w:tc>
        <w:tc>
          <w:tcPr>
            <w:tcW w:w="9096" w:type="dxa"/>
            <w:shd w:val="clear" w:color="auto" w:fill="000000" w:themeFill="text1"/>
          </w:tcPr>
          <w:p w14:paraId="51B94C04" w14:textId="77777777" w:rsidR="00C37B82" w:rsidRPr="00F30D44" w:rsidRDefault="00C37B82" w:rsidP="00C37B82">
            <w:pPr>
              <w:pStyle w:val="ListParagraph"/>
              <w:numPr>
                <w:ilvl w:val="0"/>
                <w:numId w:val="38"/>
              </w:numPr>
              <w:spacing w:before="0" w:after="0" w:line="240" w:lineRule="auto"/>
              <w:rPr>
                <w:color w:val="B3BCCA" w:themeColor="text2" w:themeTint="66"/>
              </w:rPr>
            </w:pPr>
            <w:r w:rsidRPr="00F30D44">
              <w:rPr>
                <w:color w:val="B3BCCA" w:themeColor="text2" w:themeTint="66"/>
              </w:rPr>
              <w:t>1. Set GET request</w:t>
            </w:r>
          </w:p>
          <w:p w14:paraId="4CA603AE" w14:textId="599E3610" w:rsidR="00C37B82" w:rsidRPr="00F30D44" w:rsidRDefault="00C37B82" w:rsidP="00C37B82">
            <w:pPr>
              <w:pStyle w:val="ListParagraph"/>
              <w:numPr>
                <w:ilvl w:val="0"/>
                <w:numId w:val="38"/>
              </w:numPr>
              <w:spacing w:before="0" w:after="0" w:line="240" w:lineRule="auto"/>
              <w:rPr>
                <w:color w:val="B3BCCA" w:themeColor="text2" w:themeTint="66"/>
              </w:rPr>
            </w:pPr>
            <w:r w:rsidRPr="00F30D44">
              <w:rPr>
                <w:color w:val="B3BCCA" w:themeColor="text2" w:themeTint="66"/>
              </w:rPr>
              <w:t xml:space="preserve">2. Enter URL </w:t>
            </w:r>
            <w:r w:rsidR="00EF35D7">
              <w:rPr>
                <w:rFonts w:ascii="Segoe UI" w:hAnsi="Segoe UI" w:cs="Segoe UI"/>
                <w:color w:val="FFFFFF"/>
                <w:sz w:val="18"/>
                <w:szCs w:val="18"/>
                <w:shd w:val="clear" w:color="auto" w:fill="212121"/>
              </w:rPr>
              <w:t>http://localhost/chocolateSprint/api/users/3</w:t>
            </w:r>
          </w:p>
          <w:p w14:paraId="17E7F5F7" w14:textId="77777777" w:rsidR="00C37B82" w:rsidRPr="00F74A80" w:rsidRDefault="00C37B82" w:rsidP="00C37B82">
            <w:pPr>
              <w:pStyle w:val="ListParagraph"/>
              <w:numPr>
                <w:ilvl w:val="0"/>
                <w:numId w:val="38"/>
              </w:numPr>
              <w:rPr>
                <w:color w:val="B3BCCA" w:themeColor="text2" w:themeTint="66"/>
              </w:rPr>
            </w:pPr>
            <w:r w:rsidRPr="00F30D44">
              <w:rPr>
                <w:color w:val="B3BCCA" w:themeColor="text2" w:themeTint="66"/>
              </w:rPr>
              <w:t>3. Press send</w:t>
            </w:r>
          </w:p>
        </w:tc>
      </w:tr>
      <w:tr w:rsidR="00C37B82" w:rsidRPr="00937AFC" w14:paraId="6062AEF0" w14:textId="77777777" w:rsidTr="00CC529E">
        <w:trPr>
          <w:trHeight w:val="80"/>
        </w:trPr>
        <w:tc>
          <w:tcPr>
            <w:tcW w:w="1418" w:type="dxa"/>
            <w:shd w:val="clear" w:color="auto" w:fill="000000" w:themeFill="text1"/>
          </w:tcPr>
          <w:p w14:paraId="30FA90A3" w14:textId="77777777" w:rsidR="00C37B82" w:rsidRPr="00937AFC" w:rsidRDefault="00C37B82" w:rsidP="00CC529E">
            <w:pPr>
              <w:jc w:val="both"/>
              <w:rPr>
                <w:color w:val="B3BCCA" w:themeColor="text2" w:themeTint="66"/>
              </w:rPr>
            </w:pPr>
            <w:r w:rsidRPr="00937AFC">
              <w:rPr>
                <w:color w:val="B3BCCA" w:themeColor="text2" w:themeTint="66"/>
              </w:rPr>
              <w:t>Then</w:t>
            </w:r>
          </w:p>
        </w:tc>
        <w:tc>
          <w:tcPr>
            <w:tcW w:w="9096" w:type="dxa"/>
            <w:shd w:val="clear" w:color="auto" w:fill="000000" w:themeFill="text1"/>
          </w:tcPr>
          <w:p w14:paraId="178B91BD" w14:textId="522AC76F" w:rsidR="00C37B82" w:rsidRPr="00937AFC" w:rsidRDefault="00C57AB6" w:rsidP="00CC529E">
            <w:pPr>
              <w:rPr>
                <w:color w:val="B3BCCA" w:themeColor="text2" w:themeTint="66"/>
              </w:rPr>
            </w:pPr>
            <w:r>
              <w:rPr>
                <w:color w:val="B3BCCA" w:themeColor="text2" w:themeTint="66"/>
              </w:rPr>
              <w:t>User</w:t>
            </w:r>
            <w:r w:rsidR="00C37B82">
              <w:rPr>
                <w:color w:val="B3BCCA" w:themeColor="text2" w:themeTint="66"/>
              </w:rPr>
              <w:t xml:space="preserve"> ID </w:t>
            </w:r>
            <w:r>
              <w:rPr>
                <w:color w:val="B3BCCA" w:themeColor="text2" w:themeTint="66"/>
              </w:rPr>
              <w:t>3</w:t>
            </w:r>
            <w:r w:rsidR="00C37B82">
              <w:rPr>
                <w:color w:val="B3BCCA" w:themeColor="text2" w:themeTint="66"/>
              </w:rPr>
              <w:t xml:space="preserve"> table data displayed</w:t>
            </w:r>
          </w:p>
        </w:tc>
      </w:tr>
      <w:tr w:rsidR="00C37B82" w:rsidRPr="00937AFC" w14:paraId="653587ED" w14:textId="77777777" w:rsidTr="00CC529E">
        <w:trPr>
          <w:trHeight w:val="80"/>
        </w:trPr>
        <w:tc>
          <w:tcPr>
            <w:tcW w:w="1418" w:type="dxa"/>
            <w:shd w:val="clear" w:color="auto" w:fill="000000" w:themeFill="text1"/>
          </w:tcPr>
          <w:p w14:paraId="44DE1EA1" w14:textId="77777777" w:rsidR="00C37B82" w:rsidRPr="00937AFC" w:rsidRDefault="00C37B82" w:rsidP="00CC529E">
            <w:pPr>
              <w:jc w:val="both"/>
              <w:rPr>
                <w:color w:val="B3BCCA" w:themeColor="text2" w:themeTint="66"/>
              </w:rPr>
            </w:pPr>
            <w:r w:rsidRPr="00937AFC">
              <w:rPr>
                <w:color w:val="B3BCCA" w:themeColor="text2" w:themeTint="66"/>
              </w:rPr>
              <w:t>Test Status</w:t>
            </w:r>
          </w:p>
        </w:tc>
        <w:tc>
          <w:tcPr>
            <w:tcW w:w="9096" w:type="dxa"/>
            <w:shd w:val="clear" w:color="auto" w:fill="000000" w:themeFill="text1"/>
          </w:tcPr>
          <w:p w14:paraId="1849E07B" w14:textId="77777777" w:rsidR="00C37B82" w:rsidRPr="00937AFC" w:rsidRDefault="00C37B82" w:rsidP="00CC529E">
            <w:pPr>
              <w:rPr>
                <w:color w:val="00B050"/>
              </w:rPr>
            </w:pPr>
            <w:r w:rsidRPr="00937AFC">
              <w:rPr>
                <w:color w:val="00B050"/>
              </w:rPr>
              <w:t>PASSED</w:t>
            </w:r>
          </w:p>
        </w:tc>
      </w:tr>
    </w:tbl>
    <w:p w14:paraId="49694398" w14:textId="721061BE" w:rsidR="00D65B45" w:rsidRDefault="00D65B45" w:rsidP="00D41047">
      <w:pPr>
        <w:jc w:val="center"/>
        <w:rPr>
          <w:color w:val="B3BCCA" w:themeColor="text2" w:themeTint="66"/>
          <w:sz w:val="28"/>
          <w:szCs w:val="28"/>
        </w:rPr>
      </w:pPr>
    </w:p>
    <w:p w14:paraId="1AA98A9A" w14:textId="0576DB1C" w:rsidR="00D65B45" w:rsidRDefault="00EF35D7" w:rsidP="00EF35D7">
      <w:pPr>
        <w:ind w:left="-1560"/>
        <w:rPr>
          <w:color w:val="B3BCCA" w:themeColor="text2" w:themeTint="66"/>
          <w:sz w:val="28"/>
          <w:szCs w:val="28"/>
        </w:rPr>
      </w:pPr>
      <w:r w:rsidRPr="00EF35D7">
        <w:rPr>
          <w:color w:val="B3BCCA" w:themeColor="text2" w:themeTint="66"/>
          <w:sz w:val="28"/>
          <w:szCs w:val="28"/>
        </w:rPr>
        <w:drawing>
          <wp:inline distT="0" distB="0" distL="0" distR="0" wp14:anchorId="3BC07480" wp14:editId="7948428C">
            <wp:extent cx="7558644" cy="3099569"/>
            <wp:effectExtent l="0" t="0" r="0" b="0"/>
            <wp:docPr id="387973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73121" name="Picture 1" descr="A screenshot of a computer&#10;&#10;Description automatically generated"/>
                    <pic:cNvPicPr/>
                  </pic:nvPicPr>
                  <pic:blipFill>
                    <a:blip r:embed="rId24"/>
                    <a:stretch>
                      <a:fillRect/>
                    </a:stretch>
                  </pic:blipFill>
                  <pic:spPr>
                    <a:xfrm>
                      <a:off x="0" y="0"/>
                      <a:ext cx="7569089" cy="3103852"/>
                    </a:xfrm>
                    <a:prstGeom prst="rect">
                      <a:avLst/>
                    </a:prstGeom>
                  </pic:spPr>
                </pic:pic>
              </a:graphicData>
            </a:graphic>
          </wp:inline>
        </w:drawing>
      </w:r>
    </w:p>
    <w:p w14:paraId="780E377A" w14:textId="428A8BD4" w:rsidR="00F74A80" w:rsidRDefault="00F74A80" w:rsidP="00EB386D">
      <w:pPr>
        <w:rPr>
          <w:color w:val="B3BCCA" w:themeColor="text2" w:themeTint="66"/>
          <w:sz w:val="28"/>
          <w:szCs w:val="28"/>
        </w:rPr>
      </w:pPr>
    </w:p>
    <w:p w14:paraId="2CCD402A" w14:textId="7406A800" w:rsidR="00D65B45" w:rsidRDefault="00D65B45" w:rsidP="00EB386D">
      <w:pPr>
        <w:rPr>
          <w:color w:val="B3BCCA" w:themeColor="text2" w:themeTint="66"/>
          <w:sz w:val="28"/>
          <w:szCs w:val="28"/>
        </w:rPr>
      </w:pPr>
    </w:p>
    <w:p w14:paraId="415E1E67" w14:textId="77777777" w:rsidR="008F7E48" w:rsidRDefault="008F7E48" w:rsidP="00EB386D">
      <w:pPr>
        <w:rPr>
          <w:color w:val="B3BCCA" w:themeColor="text2" w:themeTint="66"/>
          <w:sz w:val="28"/>
          <w:szCs w:val="28"/>
        </w:rPr>
      </w:pPr>
    </w:p>
    <w:p w14:paraId="599D8455" w14:textId="77777777" w:rsidR="008F7E48" w:rsidRDefault="008F7E48" w:rsidP="00EB386D">
      <w:pPr>
        <w:rPr>
          <w:color w:val="B3BCCA" w:themeColor="text2" w:themeTint="66"/>
          <w:sz w:val="28"/>
          <w:szCs w:val="28"/>
        </w:rPr>
      </w:pPr>
    </w:p>
    <w:p w14:paraId="66B839E5" w14:textId="77777777" w:rsidR="008F7E48" w:rsidRDefault="008F7E48" w:rsidP="00EB386D">
      <w:pPr>
        <w:rPr>
          <w:color w:val="B3BCCA" w:themeColor="text2" w:themeTint="66"/>
          <w:sz w:val="28"/>
          <w:szCs w:val="28"/>
        </w:rPr>
      </w:pPr>
    </w:p>
    <w:p w14:paraId="30A1C726" w14:textId="77777777" w:rsidR="008F7E48" w:rsidRDefault="008F7E48" w:rsidP="00EB386D">
      <w:pPr>
        <w:rPr>
          <w:color w:val="B3BCCA" w:themeColor="text2" w:themeTint="66"/>
          <w:sz w:val="28"/>
          <w:szCs w:val="28"/>
        </w:rPr>
      </w:pPr>
    </w:p>
    <w:p w14:paraId="493DAC12" w14:textId="77777777" w:rsidR="008F7E48" w:rsidRDefault="008F7E48" w:rsidP="00EB386D">
      <w:pPr>
        <w:rPr>
          <w:color w:val="B3BCCA" w:themeColor="text2" w:themeTint="66"/>
          <w:sz w:val="28"/>
          <w:szCs w:val="28"/>
        </w:rPr>
      </w:pPr>
    </w:p>
    <w:tbl>
      <w:tblPr>
        <w:tblStyle w:val="TableGrid"/>
        <w:tblW w:w="1051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1418"/>
        <w:gridCol w:w="9096"/>
      </w:tblGrid>
      <w:tr w:rsidR="00EC260C" w:rsidRPr="00937AFC" w14:paraId="56D27818" w14:textId="77777777" w:rsidTr="00CC529E">
        <w:trPr>
          <w:trHeight w:val="398"/>
        </w:trPr>
        <w:tc>
          <w:tcPr>
            <w:tcW w:w="1418" w:type="dxa"/>
            <w:shd w:val="clear" w:color="auto" w:fill="000000" w:themeFill="text1"/>
          </w:tcPr>
          <w:p w14:paraId="60A8101A" w14:textId="77777777" w:rsidR="00EC260C" w:rsidRPr="00937AFC" w:rsidRDefault="00EC260C" w:rsidP="00CC529E">
            <w:pPr>
              <w:jc w:val="both"/>
              <w:rPr>
                <w:color w:val="B3BCCA" w:themeColor="text2" w:themeTint="66"/>
              </w:rPr>
            </w:pPr>
            <w:r w:rsidRPr="00937AFC">
              <w:rPr>
                <w:color w:val="B3BCCA" w:themeColor="text2" w:themeTint="66"/>
              </w:rPr>
              <w:lastRenderedPageBreak/>
              <w:t>User Story</w:t>
            </w:r>
          </w:p>
        </w:tc>
        <w:tc>
          <w:tcPr>
            <w:tcW w:w="9096" w:type="dxa"/>
            <w:shd w:val="clear" w:color="auto" w:fill="000000" w:themeFill="text1"/>
          </w:tcPr>
          <w:p w14:paraId="2A7EA025" w14:textId="5F147F2B" w:rsidR="00EC260C" w:rsidRPr="008F7E48" w:rsidRDefault="00EC260C" w:rsidP="008F7E48">
            <w:pPr>
              <w:rPr>
                <w:color w:val="B3BCCA" w:themeColor="text2" w:themeTint="66"/>
                <w:sz w:val="28"/>
                <w:szCs w:val="28"/>
              </w:rPr>
            </w:pPr>
            <w:r w:rsidRPr="008F7E48">
              <w:rPr>
                <w:color w:val="B3BCCA" w:themeColor="text2" w:themeTint="66"/>
              </w:rPr>
              <w:t xml:space="preserve">As a admin I want to </w:t>
            </w:r>
            <w:r w:rsidRPr="008F7E48">
              <w:rPr>
                <w:color w:val="B3BCCA" w:themeColor="text2" w:themeTint="66"/>
                <w:u w:val="single"/>
              </w:rPr>
              <w:t xml:space="preserve">create chocolate bar </w:t>
            </w:r>
            <w:r w:rsidRPr="008F7E48">
              <w:rPr>
                <w:color w:val="B3BCCA" w:themeColor="text2" w:themeTint="66"/>
              </w:rPr>
              <w:t xml:space="preserve"> data from database to </w:t>
            </w:r>
            <w:r w:rsidRPr="008F7E48">
              <w:rPr>
                <w:color w:val="B3BCCA" w:themeColor="text2" w:themeTint="66"/>
              </w:rPr>
              <w:t>add more to database.</w:t>
            </w:r>
          </w:p>
        </w:tc>
      </w:tr>
      <w:tr w:rsidR="00EC260C" w:rsidRPr="00937AFC" w14:paraId="764AF251" w14:textId="77777777" w:rsidTr="00CC529E">
        <w:trPr>
          <w:trHeight w:val="146"/>
        </w:trPr>
        <w:tc>
          <w:tcPr>
            <w:tcW w:w="1418" w:type="dxa"/>
            <w:shd w:val="clear" w:color="auto" w:fill="000000" w:themeFill="text1"/>
          </w:tcPr>
          <w:p w14:paraId="63560396" w14:textId="77777777" w:rsidR="00EC260C" w:rsidRPr="00937AFC" w:rsidRDefault="00EC260C" w:rsidP="00CC529E">
            <w:pPr>
              <w:jc w:val="both"/>
              <w:rPr>
                <w:color w:val="B3BCCA" w:themeColor="text2" w:themeTint="66"/>
              </w:rPr>
            </w:pPr>
            <w:r w:rsidRPr="00937AFC">
              <w:rPr>
                <w:color w:val="B3BCCA" w:themeColor="text2" w:themeTint="66"/>
              </w:rPr>
              <w:t>Test ID</w:t>
            </w:r>
          </w:p>
        </w:tc>
        <w:tc>
          <w:tcPr>
            <w:tcW w:w="9096" w:type="dxa"/>
            <w:shd w:val="clear" w:color="auto" w:fill="000000" w:themeFill="text1"/>
          </w:tcPr>
          <w:p w14:paraId="75D48DA5" w14:textId="569D5D25" w:rsidR="00EC260C" w:rsidRPr="00937AFC" w:rsidRDefault="00EC260C" w:rsidP="00CC529E">
            <w:pPr>
              <w:rPr>
                <w:color w:val="B3BCCA" w:themeColor="text2" w:themeTint="66"/>
              </w:rPr>
            </w:pPr>
            <w:r>
              <w:rPr>
                <w:color w:val="B3BCCA" w:themeColor="text2" w:themeTint="66"/>
              </w:rPr>
              <w:t>5</w:t>
            </w:r>
          </w:p>
        </w:tc>
      </w:tr>
      <w:tr w:rsidR="00EC260C" w:rsidRPr="00937AFC" w14:paraId="32D350F7" w14:textId="77777777" w:rsidTr="00CC529E">
        <w:trPr>
          <w:trHeight w:val="146"/>
        </w:trPr>
        <w:tc>
          <w:tcPr>
            <w:tcW w:w="1418" w:type="dxa"/>
            <w:shd w:val="clear" w:color="auto" w:fill="000000" w:themeFill="text1"/>
          </w:tcPr>
          <w:p w14:paraId="343F0589" w14:textId="77777777" w:rsidR="00EC260C" w:rsidRPr="00937AFC" w:rsidRDefault="00EC260C" w:rsidP="00CC529E">
            <w:pPr>
              <w:jc w:val="both"/>
              <w:rPr>
                <w:color w:val="B3BCCA" w:themeColor="text2" w:themeTint="66"/>
              </w:rPr>
            </w:pPr>
            <w:r w:rsidRPr="00937AFC">
              <w:rPr>
                <w:color w:val="B3BCCA" w:themeColor="text2" w:themeTint="66"/>
              </w:rPr>
              <w:t>Description</w:t>
            </w:r>
          </w:p>
        </w:tc>
        <w:tc>
          <w:tcPr>
            <w:tcW w:w="9096" w:type="dxa"/>
            <w:shd w:val="clear" w:color="auto" w:fill="000000" w:themeFill="text1"/>
          </w:tcPr>
          <w:p w14:paraId="70C43933" w14:textId="77777777" w:rsidR="00EC260C" w:rsidRPr="00937AFC" w:rsidRDefault="00EC260C" w:rsidP="00CC529E">
            <w:pPr>
              <w:rPr>
                <w:color w:val="B3BCCA" w:themeColor="text2" w:themeTint="66"/>
              </w:rPr>
            </w:pPr>
            <w:r>
              <w:rPr>
                <w:color w:val="B3BCCA" w:themeColor="text2" w:themeTint="66"/>
              </w:rPr>
              <w:t>Using valid URL</w:t>
            </w:r>
          </w:p>
        </w:tc>
      </w:tr>
      <w:tr w:rsidR="00EC260C" w:rsidRPr="00937AFC" w14:paraId="43F6BF6A" w14:textId="77777777" w:rsidTr="00CC529E">
        <w:trPr>
          <w:trHeight w:val="435"/>
        </w:trPr>
        <w:tc>
          <w:tcPr>
            <w:tcW w:w="1418" w:type="dxa"/>
            <w:shd w:val="clear" w:color="auto" w:fill="000000" w:themeFill="text1"/>
          </w:tcPr>
          <w:p w14:paraId="6FD5DBE2" w14:textId="77777777" w:rsidR="00EC260C" w:rsidRPr="00937AFC" w:rsidRDefault="00EC260C" w:rsidP="00CC529E">
            <w:pPr>
              <w:jc w:val="both"/>
              <w:rPr>
                <w:color w:val="B3BCCA" w:themeColor="text2" w:themeTint="66"/>
              </w:rPr>
            </w:pPr>
            <w:r w:rsidRPr="00937AFC">
              <w:rPr>
                <w:color w:val="B3BCCA" w:themeColor="text2" w:themeTint="66"/>
              </w:rPr>
              <w:t>Given</w:t>
            </w:r>
          </w:p>
        </w:tc>
        <w:tc>
          <w:tcPr>
            <w:tcW w:w="9096" w:type="dxa"/>
            <w:shd w:val="clear" w:color="auto" w:fill="000000" w:themeFill="text1"/>
          </w:tcPr>
          <w:p w14:paraId="7A616A3B" w14:textId="77777777" w:rsidR="00EC260C" w:rsidRPr="00937AFC" w:rsidRDefault="00EC260C" w:rsidP="00CC529E">
            <w:pPr>
              <w:rPr>
                <w:color w:val="B3BCCA" w:themeColor="text2" w:themeTint="66"/>
              </w:rPr>
            </w:pPr>
            <w:r w:rsidRPr="00937AFC">
              <w:rPr>
                <w:color w:val="B3BCCA" w:themeColor="text2" w:themeTint="66"/>
              </w:rPr>
              <w:t>1. The Application</w:t>
            </w:r>
            <w:r>
              <w:rPr>
                <w:color w:val="B3BCCA" w:themeColor="text2" w:themeTint="66"/>
              </w:rPr>
              <w:t>,</w:t>
            </w:r>
            <w:r w:rsidRPr="00937AFC">
              <w:rPr>
                <w:color w:val="B3BCCA" w:themeColor="text2" w:themeTint="66"/>
              </w:rPr>
              <w:t xml:space="preserve"> Server and Database Server is running</w:t>
            </w:r>
          </w:p>
          <w:p w14:paraId="06354077" w14:textId="77777777" w:rsidR="00EC260C" w:rsidRPr="00937AFC" w:rsidRDefault="00EC260C" w:rsidP="00CC529E">
            <w:pPr>
              <w:rPr>
                <w:color w:val="B3BCCA" w:themeColor="text2" w:themeTint="66"/>
              </w:rPr>
            </w:pPr>
            <w:r w:rsidRPr="00937AFC">
              <w:rPr>
                <w:color w:val="B3BCCA" w:themeColor="text2" w:themeTint="66"/>
              </w:rPr>
              <w:t>2. Postman REST Client Opened</w:t>
            </w:r>
          </w:p>
        </w:tc>
      </w:tr>
      <w:tr w:rsidR="00EC260C" w:rsidRPr="00937AFC" w14:paraId="40FCB210" w14:textId="77777777" w:rsidTr="00CC529E">
        <w:trPr>
          <w:trHeight w:val="731"/>
        </w:trPr>
        <w:tc>
          <w:tcPr>
            <w:tcW w:w="1418" w:type="dxa"/>
            <w:shd w:val="clear" w:color="auto" w:fill="000000" w:themeFill="text1"/>
          </w:tcPr>
          <w:p w14:paraId="6C1A2976" w14:textId="77777777" w:rsidR="00EC260C" w:rsidRPr="00937AFC" w:rsidRDefault="00EC260C" w:rsidP="00CC529E">
            <w:pPr>
              <w:jc w:val="both"/>
              <w:rPr>
                <w:color w:val="B3BCCA" w:themeColor="text2" w:themeTint="66"/>
              </w:rPr>
            </w:pPr>
            <w:r w:rsidRPr="00937AFC">
              <w:rPr>
                <w:color w:val="B3BCCA" w:themeColor="text2" w:themeTint="66"/>
              </w:rPr>
              <w:t>When</w:t>
            </w:r>
          </w:p>
        </w:tc>
        <w:tc>
          <w:tcPr>
            <w:tcW w:w="9096" w:type="dxa"/>
            <w:shd w:val="clear" w:color="auto" w:fill="000000" w:themeFill="text1"/>
          </w:tcPr>
          <w:p w14:paraId="42B5798C" w14:textId="06A845F8" w:rsidR="00EC260C" w:rsidRPr="00F30D44" w:rsidRDefault="00EC260C" w:rsidP="00EC260C">
            <w:pPr>
              <w:pStyle w:val="ListParagraph"/>
              <w:numPr>
                <w:ilvl w:val="0"/>
                <w:numId w:val="38"/>
              </w:numPr>
              <w:spacing w:before="0" w:after="0" w:line="240" w:lineRule="auto"/>
              <w:rPr>
                <w:color w:val="B3BCCA" w:themeColor="text2" w:themeTint="66"/>
              </w:rPr>
            </w:pPr>
            <w:r w:rsidRPr="00F30D44">
              <w:rPr>
                <w:color w:val="B3BCCA" w:themeColor="text2" w:themeTint="66"/>
              </w:rPr>
              <w:t xml:space="preserve">1. Set </w:t>
            </w:r>
            <w:r>
              <w:rPr>
                <w:color w:val="B3BCCA" w:themeColor="text2" w:themeTint="66"/>
              </w:rPr>
              <w:t>POST</w:t>
            </w:r>
            <w:r w:rsidRPr="00F30D44">
              <w:rPr>
                <w:color w:val="B3BCCA" w:themeColor="text2" w:themeTint="66"/>
              </w:rPr>
              <w:t xml:space="preserve"> request</w:t>
            </w:r>
          </w:p>
          <w:p w14:paraId="4704B611" w14:textId="30C9A938" w:rsidR="00EC260C" w:rsidRPr="00F30D44" w:rsidRDefault="00EC260C" w:rsidP="00EC260C">
            <w:pPr>
              <w:pStyle w:val="ListParagraph"/>
              <w:numPr>
                <w:ilvl w:val="0"/>
                <w:numId w:val="38"/>
              </w:numPr>
              <w:spacing w:before="0" w:after="0" w:line="240" w:lineRule="auto"/>
              <w:rPr>
                <w:color w:val="B3BCCA" w:themeColor="text2" w:themeTint="66"/>
              </w:rPr>
            </w:pPr>
            <w:r w:rsidRPr="00F30D44">
              <w:rPr>
                <w:color w:val="B3BCCA" w:themeColor="text2" w:themeTint="66"/>
              </w:rPr>
              <w:t xml:space="preserve">2. Enter URL </w:t>
            </w:r>
            <w:r>
              <w:rPr>
                <w:rFonts w:ascii="Segoe UI" w:hAnsi="Segoe UI" w:cs="Segoe UI"/>
                <w:color w:val="FFFFFF"/>
                <w:sz w:val="18"/>
                <w:szCs w:val="18"/>
                <w:shd w:val="clear" w:color="auto" w:fill="212121"/>
              </w:rPr>
              <w:t>http://localhost/chocolateSprint/api/cbtable</w:t>
            </w:r>
          </w:p>
          <w:p w14:paraId="1AC98B96" w14:textId="77777777" w:rsidR="00EC260C" w:rsidRPr="00F74A80" w:rsidRDefault="00EC260C" w:rsidP="00EC260C">
            <w:pPr>
              <w:pStyle w:val="ListParagraph"/>
              <w:numPr>
                <w:ilvl w:val="0"/>
                <w:numId w:val="38"/>
              </w:numPr>
              <w:rPr>
                <w:color w:val="B3BCCA" w:themeColor="text2" w:themeTint="66"/>
              </w:rPr>
            </w:pPr>
            <w:r w:rsidRPr="00F30D44">
              <w:rPr>
                <w:color w:val="B3BCCA" w:themeColor="text2" w:themeTint="66"/>
              </w:rPr>
              <w:t>3. Press send</w:t>
            </w:r>
          </w:p>
        </w:tc>
      </w:tr>
      <w:tr w:rsidR="00EC260C" w:rsidRPr="00937AFC" w14:paraId="12EBAA3C" w14:textId="77777777" w:rsidTr="00CC529E">
        <w:trPr>
          <w:trHeight w:val="80"/>
        </w:trPr>
        <w:tc>
          <w:tcPr>
            <w:tcW w:w="1418" w:type="dxa"/>
            <w:shd w:val="clear" w:color="auto" w:fill="000000" w:themeFill="text1"/>
          </w:tcPr>
          <w:p w14:paraId="3947EEF9" w14:textId="77777777" w:rsidR="00EC260C" w:rsidRPr="00937AFC" w:rsidRDefault="00EC260C" w:rsidP="00CC529E">
            <w:pPr>
              <w:jc w:val="both"/>
              <w:rPr>
                <w:color w:val="B3BCCA" w:themeColor="text2" w:themeTint="66"/>
              </w:rPr>
            </w:pPr>
            <w:r w:rsidRPr="00937AFC">
              <w:rPr>
                <w:color w:val="B3BCCA" w:themeColor="text2" w:themeTint="66"/>
              </w:rPr>
              <w:t>Then</w:t>
            </w:r>
          </w:p>
        </w:tc>
        <w:tc>
          <w:tcPr>
            <w:tcW w:w="9096" w:type="dxa"/>
            <w:shd w:val="clear" w:color="auto" w:fill="000000" w:themeFill="text1"/>
          </w:tcPr>
          <w:p w14:paraId="17A79429" w14:textId="77777777" w:rsidR="00EC260C" w:rsidRPr="00937AFC" w:rsidRDefault="00EC260C" w:rsidP="00CC529E">
            <w:pPr>
              <w:rPr>
                <w:color w:val="B3BCCA" w:themeColor="text2" w:themeTint="66"/>
              </w:rPr>
            </w:pPr>
            <w:r>
              <w:rPr>
                <w:color w:val="B3BCCA" w:themeColor="text2" w:themeTint="66"/>
              </w:rPr>
              <w:t>Chocolate bar with ID 1 table data displayed</w:t>
            </w:r>
          </w:p>
        </w:tc>
      </w:tr>
      <w:tr w:rsidR="00EC260C" w:rsidRPr="00937AFC" w14:paraId="7F64771D" w14:textId="77777777" w:rsidTr="00CC529E">
        <w:trPr>
          <w:trHeight w:val="80"/>
        </w:trPr>
        <w:tc>
          <w:tcPr>
            <w:tcW w:w="1418" w:type="dxa"/>
            <w:shd w:val="clear" w:color="auto" w:fill="000000" w:themeFill="text1"/>
          </w:tcPr>
          <w:p w14:paraId="75EE8241" w14:textId="77777777" w:rsidR="00EC260C" w:rsidRPr="00937AFC" w:rsidRDefault="00EC260C" w:rsidP="00CC529E">
            <w:pPr>
              <w:jc w:val="both"/>
              <w:rPr>
                <w:color w:val="B3BCCA" w:themeColor="text2" w:themeTint="66"/>
              </w:rPr>
            </w:pPr>
            <w:r w:rsidRPr="00937AFC">
              <w:rPr>
                <w:color w:val="B3BCCA" w:themeColor="text2" w:themeTint="66"/>
              </w:rPr>
              <w:t>Test Status</w:t>
            </w:r>
          </w:p>
        </w:tc>
        <w:tc>
          <w:tcPr>
            <w:tcW w:w="9096" w:type="dxa"/>
            <w:shd w:val="clear" w:color="auto" w:fill="000000" w:themeFill="text1"/>
          </w:tcPr>
          <w:p w14:paraId="5A07FC3C" w14:textId="77777777" w:rsidR="00EC260C" w:rsidRPr="00937AFC" w:rsidRDefault="00EC260C" w:rsidP="00CC529E">
            <w:pPr>
              <w:rPr>
                <w:color w:val="00B050"/>
              </w:rPr>
            </w:pPr>
            <w:r w:rsidRPr="00937AFC">
              <w:rPr>
                <w:color w:val="00B050"/>
              </w:rPr>
              <w:t>PASSED</w:t>
            </w:r>
          </w:p>
        </w:tc>
      </w:tr>
    </w:tbl>
    <w:p w14:paraId="675ABC82" w14:textId="77777777" w:rsidR="00D65B45" w:rsidRDefault="00D65B45" w:rsidP="00EB386D">
      <w:pPr>
        <w:rPr>
          <w:color w:val="B3BCCA" w:themeColor="text2" w:themeTint="66"/>
          <w:sz w:val="28"/>
          <w:szCs w:val="28"/>
        </w:rPr>
      </w:pPr>
    </w:p>
    <w:p w14:paraId="26074E99" w14:textId="7CF0A8F3" w:rsidR="00EB0E1E" w:rsidRDefault="00EB0E1E" w:rsidP="00EB386D">
      <w:pPr>
        <w:rPr>
          <w:color w:val="B3BCCA" w:themeColor="text2" w:themeTint="66"/>
          <w:sz w:val="28"/>
          <w:szCs w:val="28"/>
        </w:rPr>
      </w:pPr>
    </w:p>
    <w:p w14:paraId="372C9E99" w14:textId="51D04F15" w:rsidR="00EB0E1E" w:rsidRDefault="00EB0E1E" w:rsidP="00EC260C">
      <w:pPr>
        <w:ind w:left="-1560"/>
        <w:rPr>
          <w:color w:val="B3BCCA" w:themeColor="text2" w:themeTint="66"/>
          <w:sz w:val="28"/>
          <w:szCs w:val="28"/>
        </w:rPr>
      </w:pPr>
    </w:p>
    <w:p w14:paraId="52F121FC" w14:textId="4D382928" w:rsidR="008F7E48" w:rsidRDefault="008F7E48" w:rsidP="00EC260C">
      <w:pPr>
        <w:ind w:left="-1560"/>
        <w:rPr>
          <w:color w:val="B3BCCA" w:themeColor="text2" w:themeTint="66"/>
          <w:sz w:val="28"/>
          <w:szCs w:val="28"/>
        </w:rPr>
      </w:pPr>
      <w:r w:rsidRPr="00EC260C">
        <w:rPr>
          <w:color w:val="B3BCCA" w:themeColor="text2" w:themeTint="66"/>
          <w:sz w:val="28"/>
          <w:szCs w:val="28"/>
        </w:rPr>
        <w:drawing>
          <wp:inline distT="0" distB="0" distL="0" distR="0" wp14:anchorId="7E8FBF3D" wp14:editId="1B4AE877">
            <wp:extent cx="7570520" cy="3666094"/>
            <wp:effectExtent l="0" t="0" r="0" b="0"/>
            <wp:docPr id="941579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79872" name="Picture 1" descr="A screenshot of a computer&#10;&#10;Description automatically generated"/>
                    <pic:cNvPicPr/>
                  </pic:nvPicPr>
                  <pic:blipFill>
                    <a:blip r:embed="rId25"/>
                    <a:stretch>
                      <a:fillRect/>
                    </a:stretch>
                  </pic:blipFill>
                  <pic:spPr>
                    <a:xfrm>
                      <a:off x="0" y="0"/>
                      <a:ext cx="7575065" cy="3668295"/>
                    </a:xfrm>
                    <a:prstGeom prst="rect">
                      <a:avLst/>
                    </a:prstGeom>
                  </pic:spPr>
                </pic:pic>
              </a:graphicData>
            </a:graphic>
          </wp:inline>
        </w:drawing>
      </w:r>
    </w:p>
    <w:p w14:paraId="1515FF34" w14:textId="77777777" w:rsidR="008F7E48" w:rsidRDefault="008F7E48" w:rsidP="00EC260C">
      <w:pPr>
        <w:ind w:left="-1560"/>
        <w:rPr>
          <w:color w:val="B3BCCA" w:themeColor="text2" w:themeTint="66"/>
          <w:sz w:val="28"/>
          <w:szCs w:val="28"/>
        </w:rPr>
      </w:pPr>
    </w:p>
    <w:p w14:paraId="59F4E154" w14:textId="77777777" w:rsidR="008F7E48" w:rsidRDefault="008F7E48" w:rsidP="00EC260C">
      <w:pPr>
        <w:ind w:left="-1560"/>
        <w:rPr>
          <w:color w:val="B3BCCA" w:themeColor="text2" w:themeTint="66"/>
          <w:sz w:val="28"/>
          <w:szCs w:val="28"/>
        </w:rPr>
      </w:pPr>
    </w:p>
    <w:p w14:paraId="067BF52A" w14:textId="77777777" w:rsidR="008F7E48" w:rsidRDefault="008F7E48" w:rsidP="00EC260C">
      <w:pPr>
        <w:ind w:left="-1560"/>
        <w:rPr>
          <w:color w:val="B3BCCA" w:themeColor="text2" w:themeTint="66"/>
          <w:sz w:val="28"/>
          <w:szCs w:val="28"/>
        </w:rPr>
      </w:pPr>
    </w:p>
    <w:p w14:paraId="227A9DED" w14:textId="77777777" w:rsidR="00C57AB6" w:rsidRDefault="00C57AB6" w:rsidP="00EC260C">
      <w:pPr>
        <w:ind w:left="-1560"/>
        <w:rPr>
          <w:color w:val="B3BCCA" w:themeColor="text2" w:themeTint="66"/>
          <w:sz w:val="28"/>
          <w:szCs w:val="28"/>
        </w:rPr>
      </w:pPr>
    </w:p>
    <w:tbl>
      <w:tblPr>
        <w:tblStyle w:val="TableGrid"/>
        <w:tblW w:w="1051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1418"/>
        <w:gridCol w:w="9096"/>
      </w:tblGrid>
      <w:tr w:rsidR="008F7E48" w:rsidRPr="00937AFC" w14:paraId="59DA5B70" w14:textId="77777777" w:rsidTr="00CC529E">
        <w:trPr>
          <w:trHeight w:val="398"/>
        </w:trPr>
        <w:tc>
          <w:tcPr>
            <w:tcW w:w="1418" w:type="dxa"/>
            <w:shd w:val="clear" w:color="auto" w:fill="000000" w:themeFill="text1"/>
          </w:tcPr>
          <w:p w14:paraId="340379D7" w14:textId="77777777" w:rsidR="008F7E48" w:rsidRPr="00937AFC" w:rsidRDefault="008F7E48" w:rsidP="00CC529E">
            <w:pPr>
              <w:jc w:val="both"/>
              <w:rPr>
                <w:color w:val="B3BCCA" w:themeColor="text2" w:themeTint="66"/>
              </w:rPr>
            </w:pPr>
            <w:r w:rsidRPr="00937AFC">
              <w:rPr>
                <w:color w:val="B3BCCA" w:themeColor="text2" w:themeTint="66"/>
              </w:rPr>
              <w:lastRenderedPageBreak/>
              <w:t>User Story</w:t>
            </w:r>
          </w:p>
        </w:tc>
        <w:tc>
          <w:tcPr>
            <w:tcW w:w="9096" w:type="dxa"/>
            <w:shd w:val="clear" w:color="auto" w:fill="000000" w:themeFill="text1"/>
          </w:tcPr>
          <w:p w14:paraId="04660BAB" w14:textId="1D70E2FF" w:rsidR="008F7E48" w:rsidRPr="00CF5DDA" w:rsidRDefault="00CF5DDA" w:rsidP="00CF5DDA">
            <w:pPr>
              <w:rPr>
                <w:color w:val="B3BCCA" w:themeColor="text2" w:themeTint="66"/>
                <w:sz w:val="28"/>
                <w:szCs w:val="28"/>
              </w:rPr>
            </w:pPr>
            <w:r w:rsidRPr="00CF5DDA">
              <w:rPr>
                <w:color w:val="B3BCCA" w:themeColor="text2" w:themeTint="66"/>
              </w:rPr>
              <w:t xml:space="preserve">As a admin I want to </w:t>
            </w:r>
            <w:r w:rsidRPr="00CF5DDA">
              <w:rPr>
                <w:color w:val="B3BCCA" w:themeColor="text2" w:themeTint="66"/>
                <w:u w:val="single"/>
              </w:rPr>
              <w:t xml:space="preserve">create user </w:t>
            </w:r>
            <w:r w:rsidRPr="00CF5DDA">
              <w:rPr>
                <w:color w:val="B3BCCA" w:themeColor="text2" w:themeTint="66"/>
              </w:rPr>
              <w:t xml:space="preserve"> data into database to add more to database.</w:t>
            </w:r>
          </w:p>
        </w:tc>
      </w:tr>
      <w:tr w:rsidR="008F7E48" w:rsidRPr="00937AFC" w14:paraId="6D405883" w14:textId="77777777" w:rsidTr="00CC529E">
        <w:trPr>
          <w:trHeight w:val="146"/>
        </w:trPr>
        <w:tc>
          <w:tcPr>
            <w:tcW w:w="1418" w:type="dxa"/>
            <w:shd w:val="clear" w:color="auto" w:fill="000000" w:themeFill="text1"/>
          </w:tcPr>
          <w:p w14:paraId="28F2B9FF" w14:textId="77777777" w:rsidR="008F7E48" w:rsidRPr="00937AFC" w:rsidRDefault="008F7E48" w:rsidP="00CC529E">
            <w:pPr>
              <w:jc w:val="both"/>
              <w:rPr>
                <w:color w:val="B3BCCA" w:themeColor="text2" w:themeTint="66"/>
              </w:rPr>
            </w:pPr>
            <w:r w:rsidRPr="00937AFC">
              <w:rPr>
                <w:color w:val="B3BCCA" w:themeColor="text2" w:themeTint="66"/>
              </w:rPr>
              <w:t>Test ID</w:t>
            </w:r>
          </w:p>
        </w:tc>
        <w:tc>
          <w:tcPr>
            <w:tcW w:w="9096" w:type="dxa"/>
            <w:shd w:val="clear" w:color="auto" w:fill="000000" w:themeFill="text1"/>
          </w:tcPr>
          <w:p w14:paraId="02D62B1B" w14:textId="2FB5F20B" w:rsidR="008F7E48" w:rsidRPr="00937AFC" w:rsidRDefault="008F7E48" w:rsidP="00CC529E">
            <w:pPr>
              <w:rPr>
                <w:color w:val="B3BCCA" w:themeColor="text2" w:themeTint="66"/>
              </w:rPr>
            </w:pPr>
            <w:r>
              <w:rPr>
                <w:color w:val="B3BCCA" w:themeColor="text2" w:themeTint="66"/>
              </w:rPr>
              <w:t>6</w:t>
            </w:r>
          </w:p>
        </w:tc>
      </w:tr>
      <w:tr w:rsidR="008F7E48" w:rsidRPr="00937AFC" w14:paraId="69C173B5" w14:textId="77777777" w:rsidTr="00CC529E">
        <w:trPr>
          <w:trHeight w:val="146"/>
        </w:trPr>
        <w:tc>
          <w:tcPr>
            <w:tcW w:w="1418" w:type="dxa"/>
            <w:shd w:val="clear" w:color="auto" w:fill="000000" w:themeFill="text1"/>
          </w:tcPr>
          <w:p w14:paraId="58909227" w14:textId="77777777" w:rsidR="008F7E48" w:rsidRPr="00937AFC" w:rsidRDefault="008F7E48" w:rsidP="00CC529E">
            <w:pPr>
              <w:jc w:val="both"/>
              <w:rPr>
                <w:color w:val="B3BCCA" w:themeColor="text2" w:themeTint="66"/>
              </w:rPr>
            </w:pPr>
            <w:r w:rsidRPr="00937AFC">
              <w:rPr>
                <w:color w:val="B3BCCA" w:themeColor="text2" w:themeTint="66"/>
              </w:rPr>
              <w:t>Description</w:t>
            </w:r>
          </w:p>
        </w:tc>
        <w:tc>
          <w:tcPr>
            <w:tcW w:w="9096" w:type="dxa"/>
            <w:shd w:val="clear" w:color="auto" w:fill="000000" w:themeFill="text1"/>
          </w:tcPr>
          <w:p w14:paraId="3D43B69D" w14:textId="77777777" w:rsidR="008F7E48" w:rsidRPr="00937AFC" w:rsidRDefault="008F7E48" w:rsidP="00CC529E">
            <w:pPr>
              <w:rPr>
                <w:color w:val="B3BCCA" w:themeColor="text2" w:themeTint="66"/>
              </w:rPr>
            </w:pPr>
            <w:r>
              <w:rPr>
                <w:color w:val="B3BCCA" w:themeColor="text2" w:themeTint="66"/>
              </w:rPr>
              <w:t>Using valid URL</w:t>
            </w:r>
          </w:p>
        </w:tc>
      </w:tr>
      <w:tr w:rsidR="008F7E48" w:rsidRPr="00937AFC" w14:paraId="41BBA998" w14:textId="77777777" w:rsidTr="00CC529E">
        <w:trPr>
          <w:trHeight w:val="435"/>
        </w:trPr>
        <w:tc>
          <w:tcPr>
            <w:tcW w:w="1418" w:type="dxa"/>
            <w:shd w:val="clear" w:color="auto" w:fill="000000" w:themeFill="text1"/>
          </w:tcPr>
          <w:p w14:paraId="3D80DC51" w14:textId="77777777" w:rsidR="008F7E48" w:rsidRPr="00937AFC" w:rsidRDefault="008F7E48" w:rsidP="00CC529E">
            <w:pPr>
              <w:jc w:val="both"/>
              <w:rPr>
                <w:color w:val="B3BCCA" w:themeColor="text2" w:themeTint="66"/>
              </w:rPr>
            </w:pPr>
            <w:r w:rsidRPr="00937AFC">
              <w:rPr>
                <w:color w:val="B3BCCA" w:themeColor="text2" w:themeTint="66"/>
              </w:rPr>
              <w:t>Given</w:t>
            </w:r>
          </w:p>
        </w:tc>
        <w:tc>
          <w:tcPr>
            <w:tcW w:w="9096" w:type="dxa"/>
            <w:shd w:val="clear" w:color="auto" w:fill="000000" w:themeFill="text1"/>
          </w:tcPr>
          <w:p w14:paraId="1390E90B" w14:textId="77777777" w:rsidR="008F7E48" w:rsidRPr="00937AFC" w:rsidRDefault="008F7E48" w:rsidP="00CC529E">
            <w:pPr>
              <w:rPr>
                <w:color w:val="B3BCCA" w:themeColor="text2" w:themeTint="66"/>
              </w:rPr>
            </w:pPr>
            <w:r w:rsidRPr="00937AFC">
              <w:rPr>
                <w:color w:val="B3BCCA" w:themeColor="text2" w:themeTint="66"/>
              </w:rPr>
              <w:t>1. The Application</w:t>
            </w:r>
            <w:r>
              <w:rPr>
                <w:color w:val="B3BCCA" w:themeColor="text2" w:themeTint="66"/>
              </w:rPr>
              <w:t>,</w:t>
            </w:r>
            <w:r w:rsidRPr="00937AFC">
              <w:rPr>
                <w:color w:val="B3BCCA" w:themeColor="text2" w:themeTint="66"/>
              </w:rPr>
              <w:t xml:space="preserve"> Server and Database Server is running</w:t>
            </w:r>
          </w:p>
          <w:p w14:paraId="394907C4" w14:textId="77777777" w:rsidR="008F7E48" w:rsidRPr="00937AFC" w:rsidRDefault="008F7E48" w:rsidP="00CC529E">
            <w:pPr>
              <w:rPr>
                <w:color w:val="B3BCCA" w:themeColor="text2" w:themeTint="66"/>
              </w:rPr>
            </w:pPr>
            <w:r w:rsidRPr="00937AFC">
              <w:rPr>
                <w:color w:val="B3BCCA" w:themeColor="text2" w:themeTint="66"/>
              </w:rPr>
              <w:t>2. Postman REST Client Opened</w:t>
            </w:r>
          </w:p>
        </w:tc>
      </w:tr>
      <w:tr w:rsidR="008F7E48" w:rsidRPr="00937AFC" w14:paraId="51A32516" w14:textId="77777777" w:rsidTr="00CC529E">
        <w:trPr>
          <w:trHeight w:val="731"/>
        </w:trPr>
        <w:tc>
          <w:tcPr>
            <w:tcW w:w="1418" w:type="dxa"/>
            <w:shd w:val="clear" w:color="auto" w:fill="000000" w:themeFill="text1"/>
          </w:tcPr>
          <w:p w14:paraId="5765F952" w14:textId="77777777" w:rsidR="008F7E48" w:rsidRPr="00937AFC" w:rsidRDefault="008F7E48" w:rsidP="00CC529E">
            <w:pPr>
              <w:jc w:val="both"/>
              <w:rPr>
                <w:color w:val="B3BCCA" w:themeColor="text2" w:themeTint="66"/>
              </w:rPr>
            </w:pPr>
            <w:r w:rsidRPr="00937AFC">
              <w:rPr>
                <w:color w:val="B3BCCA" w:themeColor="text2" w:themeTint="66"/>
              </w:rPr>
              <w:t>When</w:t>
            </w:r>
          </w:p>
        </w:tc>
        <w:tc>
          <w:tcPr>
            <w:tcW w:w="9096" w:type="dxa"/>
            <w:shd w:val="clear" w:color="auto" w:fill="000000" w:themeFill="text1"/>
          </w:tcPr>
          <w:p w14:paraId="7E1A951A" w14:textId="77777777" w:rsidR="008F7E48" w:rsidRPr="00F30D44" w:rsidRDefault="008F7E48" w:rsidP="008F7E48">
            <w:pPr>
              <w:pStyle w:val="ListParagraph"/>
              <w:numPr>
                <w:ilvl w:val="0"/>
                <w:numId w:val="38"/>
              </w:numPr>
              <w:spacing w:before="0" w:after="0" w:line="240" w:lineRule="auto"/>
              <w:rPr>
                <w:color w:val="B3BCCA" w:themeColor="text2" w:themeTint="66"/>
              </w:rPr>
            </w:pPr>
            <w:r w:rsidRPr="00F30D44">
              <w:rPr>
                <w:color w:val="B3BCCA" w:themeColor="text2" w:themeTint="66"/>
              </w:rPr>
              <w:t xml:space="preserve">1. Set </w:t>
            </w:r>
            <w:r>
              <w:rPr>
                <w:color w:val="B3BCCA" w:themeColor="text2" w:themeTint="66"/>
              </w:rPr>
              <w:t>POST</w:t>
            </w:r>
            <w:r w:rsidRPr="00F30D44">
              <w:rPr>
                <w:color w:val="B3BCCA" w:themeColor="text2" w:themeTint="66"/>
              </w:rPr>
              <w:t xml:space="preserve"> request</w:t>
            </w:r>
          </w:p>
          <w:p w14:paraId="5CD7103D" w14:textId="77777777" w:rsidR="008F7E48" w:rsidRPr="00F30D44" w:rsidRDefault="008F7E48" w:rsidP="008F7E48">
            <w:pPr>
              <w:pStyle w:val="ListParagraph"/>
              <w:numPr>
                <w:ilvl w:val="0"/>
                <w:numId w:val="38"/>
              </w:numPr>
              <w:spacing w:before="0" w:after="0" w:line="240" w:lineRule="auto"/>
              <w:rPr>
                <w:color w:val="B3BCCA" w:themeColor="text2" w:themeTint="66"/>
              </w:rPr>
            </w:pPr>
            <w:r w:rsidRPr="00F30D44">
              <w:rPr>
                <w:color w:val="B3BCCA" w:themeColor="text2" w:themeTint="66"/>
              </w:rPr>
              <w:t xml:space="preserve">2. Enter URL </w:t>
            </w:r>
            <w:r>
              <w:rPr>
                <w:rFonts w:ascii="Segoe UI" w:hAnsi="Segoe UI" w:cs="Segoe UI"/>
                <w:color w:val="FFFFFF"/>
                <w:sz w:val="18"/>
                <w:szCs w:val="18"/>
                <w:shd w:val="clear" w:color="auto" w:fill="212121"/>
              </w:rPr>
              <w:t>http://localhost/chocolateSprint/api/cbtable</w:t>
            </w:r>
          </w:p>
          <w:p w14:paraId="4196CF7F" w14:textId="77777777" w:rsidR="008F7E48" w:rsidRPr="00F74A80" w:rsidRDefault="008F7E48" w:rsidP="008F7E48">
            <w:pPr>
              <w:pStyle w:val="ListParagraph"/>
              <w:numPr>
                <w:ilvl w:val="0"/>
                <w:numId w:val="38"/>
              </w:numPr>
              <w:rPr>
                <w:color w:val="B3BCCA" w:themeColor="text2" w:themeTint="66"/>
              </w:rPr>
            </w:pPr>
            <w:r w:rsidRPr="00F30D44">
              <w:rPr>
                <w:color w:val="B3BCCA" w:themeColor="text2" w:themeTint="66"/>
              </w:rPr>
              <w:t>3. Press send</w:t>
            </w:r>
          </w:p>
        </w:tc>
      </w:tr>
      <w:tr w:rsidR="008F7E48" w:rsidRPr="00937AFC" w14:paraId="1DE55015" w14:textId="77777777" w:rsidTr="00CC529E">
        <w:trPr>
          <w:trHeight w:val="80"/>
        </w:trPr>
        <w:tc>
          <w:tcPr>
            <w:tcW w:w="1418" w:type="dxa"/>
            <w:shd w:val="clear" w:color="auto" w:fill="000000" w:themeFill="text1"/>
          </w:tcPr>
          <w:p w14:paraId="7AD290AF" w14:textId="77777777" w:rsidR="008F7E48" w:rsidRPr="00937AFC" w:rsidRDefault="008F7E48" w:rsidP="00CC529E">
            <w:pPr>
              <w:jc w:val="both"/>
              <w:rPr>
                <w:color w:val="B3BCCA" w:themeColor="text2" w:themeTint="66"/>
              </w:rPr>
            </w:pPr>
            <w:r w:rsidRPr="00937AFC">
              <w:rPr>
                <w:color w:val="B3BCCA" w:themeColor="text2" w:themeTint="66"/>
              </w:rPr>
              <w:t>Then</w:t>
            </w:r>
          </w:p>
        </w:tc>
        <w:tc>
          <w:tcPr>
            <w:tcW w:w="9096" w:type="dxa"/>
            <w:shd w:val="clear" w:color="auto" w:fill="000000" w:themeFill="text1"/>
          </w:tcPr>
          <w:p w14:paraId="7B0585A7" w14:textId="55093F60" w:rsidR="008F7E48" w:rsidRPr="00937AFC" w:rsidRDefault="008F7E48" w:rsidP="00CC529E">
            <w:pPr>
              <w:rPr>
                <w:color w:val="B3BCCA" w:themeColor="text2" w:themeTint="66"/>
              </w:rPr>
            </w:pPr>
            <w:r>
              <w:rPr>
                <w:color w:val="B3BCCA" w:themeColor="text2" w:themeTint="66"/>
              </w:rPr>
              <w:t>Chocolate bar with ID 1</w:t>
            </w:r>
            <w:r w:rsidR="00C57AB6">
              <w:rPr>
                <w:color w:val="B3BCCA" w:themeColor="text2" w:themeTint="66"/>
              </w:rPr>
              <w:t>1</w:t>
            </w:r>
            <w:r>
              <w:rPr>
                <w:color w:val="B3BCCA" w:themeColor="text2" w:themeTint="66"/>
              </w:rPr>
              <w:t xml:space="preserve"> table data displayed</w:t>
            </w:r>
          </w:p>
        </w:tc>
      </w:tr>
      <w:tr w:rsidR="008F7E48" w:rsidRPr="00937AFC" w14:paraId="1060FFC3" w14:textId="77777777" w:rsidTr="00CC529E">
        <w:trPr>
          <w:trHeight w:val="80"/>
        </w:trPr>
        <w:tc>
          <w:tcPr>
            <w:tcW w:w="1418" w:type="dxa"/>
            <w:shd w:val="clear" w:color="auto" w:fill="000000" w:themeFill="text1"/>
          </w:tcPr>
          <w:p w14:paraId="013DE536" w14:textId="77777777" w:rsidR="008F7E48" w:rsidRPr="00937AFC" w:rsidRDefault="008F7E48" w:rsidP="00CC529E">
            <w:pPr>
              <w:jc w:val="both"/>
              <w:rPr>
                <w:color w:val="B3BCCA" w:themeColor="text2" w:themeTint="66"/>
              </w:rPr>
            </w:pPr>
            <w:r w:rsidRPr="00937AFC">
              <w:rPr>
                <w:color w:val="B3BCCA" w:themeColor="text2" w:themeTint="66"/>
              </w:rPr>
              <w:t>Test Status</w:t>
            </w:r>
          </w:p>
        </w:tc>
        <w:tc>
          <w:tcPr>
            <w:tcW w:w="9096" w:type="dxa"/>
            <w:shd w:val="clear" w:color="auto" w:fill="000000" w:themeFill="text1"/>
          </w:tcPr>
          <w:p w14:paraId="3E8F0935" w14:textId="77777777" w:rsidR="008F7E48" w:rsidRPr="00937AFC" w:rsidRDefault="008F7E48" w:rsidP="00CC529E">
            <w:pPr>
              <w:rPr>
                <w:color w:val="00B050"/>
              </w:rPr>
            </w:pPr>
            <w:r w:rsidRPr="00937AFC">
              <w:rPr>
                <w:color w:val="00B050"/>
              </w:rPr>
              <w:t>PASSED</w:t>
            </w:r>
          </w:p>
        </w:tc>
      </w:tr>
    </w:tbl>
    <w:p w14:paraId="0C8339E3" w14:textId="77777777" w:rsidR="008F7E48" w:rsidRDefault="008F7E48" w:rsidP="00EC260C">
      <w:pPr>
        <w:ind w:left="-1560"/>
        <w:rPr>
          <w:color w:val="B3BCCA" w:themeColor="text2" w:themeTint="66"/>
          <w:sz w:val="28"/>
          <w:szCs w:val="28"/>
        </w:rPr>
      </w:pPr>
    </w:p>
    <w:tbl>
      <w:tblPr>
        <w:tblStyle w:val="TableGrid"/>
        <w:tblW w:w="1051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1418"/>
        <w:gridCol w:w="9096"/>
      </w:tblGrid>
      <w:tr w:rsidR="00C57AB6" w:rsidRPr="00937AFC" w14:paraId="3AF7D056" w14:textId="77777777" w:rsidTr="00CC529E">
        <w:trPr>
          <w:trHeight w:val="398"/>
        </w:trPr>
        <w:tc>
          <w:tcPr>
            <w:tcW w:w="1418" w:type="dxa"/>
            <w:shd w:val="clear" w:color="auto" w:fill="000000" w:themeFill="text1"/>
          </w:tcPr>
          <w:p w14:paraId="47E4F11B" w14:textId="77777777" w:rsidR="00C57AB6" w:rsidRPr="00937AFC" w:rsidRDefault="00C57AB6" w:rsidP="00CC529E">
            <w:pPr>
              <w:jc w:val="both"/>
              <w:rPr>
                <w:color w:val="B3BCCA" w:themeColor="text2" w:themeTint="66"/>
              </w:rPr>
            </w:pPr>
            <w:r w:rsidRPr="00937AFC">
              <w:rPr>
                <w:color w:val="B3BCCA" w:themeColor="text2" w:themeTint="66"/>
              </w:rPr>
              <w:t>User Story</w:t>
            </w:r>
          </w:p>
        </w:tc>
        <w:tc>
          <w:tcPr>
            <w:tcW w:w="9096" w:type="dxa"/>
            <w:shd w:val="clear" w:color="auto" w:fill="000000" w:themeFill="text1"/>
          </w:tcPr>
          <w:p w14:paraId="35027964" w14:textId="3465E35B" w:rsidR="00C57AB6" w:rsidRPr="00CF5DDA" w:rsidRDefault="00CF5DDA" w:rsidP="00CF5DDA">
            <w:pPr>
              <w:rPr>
                <w:color w:val="B3BCCA" w:themeColor="text2" w:themeTint="66"/>
                <w:sz w:val="28"/>
                <w:szCs w:val="28"/>
              </w:rPr>
            </w:pPr>
            <w:r w:rsidRPr="00CF5DDA">
              <w:rPr>
                <w:color w:val="B3BCCA" w:themeColor="text2" w:themeTint="66"/>
              </w:rPr>
              <w:t xml:space="preserve">As a admin I want to </w:t>
            </w:r>
            <w:r w:rsidRPr="00CF5DDA">
              <w:rPr>
                <w:color w:val="B3BCCA" w:themeColor="text2" w:themeTint="66"/>
                <w:u w:val="single"/>
              </w:rPr>
              <w:t xml:space="preserve">delete chocolate bar </w:t>
            </w:r>
            <w:r w:rsidRPr="00CF5DDA">
              <w:rPr>
                <w:color w:val="B3BCCA" w:themeColor="text2" w:themeTint="66"/>
              </w:rPr>
              <w:t xml:space="preserve"> data from database to add more to database.</w:t>
            </w:r>
          </w:p>
        </w:tc>
      </w:tr>
      <w:tr w:rsidR="00C57AB6" w:rsidRPr="00937AFC" w14:paraId="6FC0696E" w14:textId="77777777" w:rsidTr="00CC529E">
        <w:trPr>
          <w:trHeight w:val="146"/>
        </w:trPr>
        <w:tc>
          <w:tcPr>
            <w:tcW w:w="1418" w:type="dxa"/>
            <w:shd w:val="clear" w:color="auto" w:fill="000000" w:themeFill="text1"/>
          </w:tcPr>
          <w:p w14:paraId="5000595E" w14:textId="77777777" w:rsidR="00C57AB6" w:rsidRPr="00937AFC" w:rsidRDefault="00C57AB6" w:rsidP="00CC529E">
            <w:pPr>
              <w:jc w:val="both"/>
              <w:rPr>
                <w:color w:val="B3BCCA" w:themeColor="text2" w:themeTint="66"/>
              </w:rPr>
            </w:pPr>
            <w:r w:rsidRPr="00937AFC">
              <w:rPr>
                <w:color w:val="B3BCCA" w:themeColor="text2" w:themeTint="66"/>
              </w:rPr>
              <w:t>Test ID</w:t>
            </w:r>
          </w:p>
        </w:tc>
        <w:tc>
          <w:tcPr>
            <w:tcW w:w="9096" w:type="dxa"/>
            <w:shd w:val="clear" w:color="auto" w:fill="000000" w:themeFill="text1"/>
          </w:tcPr>
          <w:p w14:paraId="38715B18" w14:textId="7A1F8F36" w:rsidR="00C57AB6" w:rsidRPr="00937AFC" w:rsidRDefault="00C57AB6" w:rsidP="00CC529E">
            <w:pPr>
              <w:rPr>
                <w:color w:val="B3BCCA" w:themeColor="text2" w:themeTint="66"/>
              </w:rPr>
            </w:pPr>
            <w:r>
              <w:rPr>
                <w:color w:val="B3BCCA" w:themeColor="text2" w:themeTint="66"/>
              </w:rPr>
              <w:t>7</w:t>
            </w:r>
          </w:p>
        </w:tc>
      </w:tr>
      <w:tr w:rsidR="00C57AB6" w:rsidRPr="00937AFC" w14:paraId="41079A1A" w14:textId="77777777" w:rsidTr="00CC529E">
        <w:trPr>
          <w:trHeight w:val="146"/>
        </w:trPr>
        <w:tc>
          <w:tcPr>
            <w:tcW w:w="1418" w:type="dxa"/>
            <w:shd w:val="clear" w:color="auto" w:fill="000000" w:themeFill="text1"/>
          </w:tcPr>
          <w:p w14:paraId="43998644" w14:textId="77777777" w:rsidR="00C57AB6" w:rsidRPr="00937AFC" w:rsidRDefault="00C57AB6" w:rsidP="00CC529E">
            <w:pPr>
              <w:jc w:val="both"/>
              <w:rPr>
                <w:color w:val="B3BCCA" w:themeColor="text2" w:themeTint="66"/>
              </w:rPr>
            </w:pPr>
            <w:r w:rsidRPr="00937AFC">
              <w:rPr>
                <w:color w:val="B3BCCA" w:themeColor="text2" w:themeTint="66"/>
              </w:rPr>
              <w:t>Description</w:t>
            </w:r>
          </w:p>
        </w:tc>
        <w:tc>
          <w:tcPr>
            <w:tcW w:w="9096" w:type="dxa"/>
            <w:shd w:val="clear" w:color="auto" w:fill="000000" w:themeFill="text1"/>
          </w:tcPr>
          <w:p w14:paraId="73C0A85B" w14:textId="77777777" w:rsidR="00C57AB6" w:rsidRPr="00937AFC" w:rsidRDefault="00C57AB6" w:rsidP="00CC529E">
            <w:pPr>
              <w:rPr>
                <w:color w:val="B3BCCA" w:themeColor="text2" w:themeTint="66"/>
              </w:rPr>
            </w:pPr>
            <w:r>
              <w:rPr>
                <w:color w:val="B3BCCA" w:themeColor="text2" w:themeTint="66"/>
              </w:rPr>
              <w:t>Using valid URL</w:t>
            </w:r>
          </w:p>
        </w:tc>
      </w:tr>
      <w:tr w:rsidR="00C57AB6" w:rsidRPr="00937AFC" w14:paraId="38170E61" w14:textId="77777777" w:rsidTr="00CC529E">
        <w:trPr>
          <w:trHeight w:val="435"/>
        </w:trPr>
        <w:tc>
          <w:tcPr>
            <w:tcW w:w="1418" w:type="dxa"/>
            <w:shd w:val="clear" w:color="auto" w:fill="000000" w:themeFill="text1"/>
          </w:tcPr>
          <w:p w14:paraId="5BAFB8C7" w14:textId="77777777" w:rsidR="00C57AB6" w:rsidRPr="00937AFC" w:rsidRDefault="00C57AB6" w:rsidP="00CC529E">
            <w:pPr>
              <w:jc w:val="both"/>
              <w:rPr>
                <w:color w:val="B3BCCA" w:themeColor="text2" w:themeTint="66"/>
              </w:rPr>
            </w:pPr>
            <w:r w:rsidRPr="00937AFC">
              <w:rPr>
                <w:color w:val="B3BCCA" w:themeColor="text2" w:themeTint="66"/>
              </w:rPr>
              <w:t>Given</w:t>
            </w:r>
          </w:p>
        </w:tc>
        <w:tc>
          <w:tcPr>
            <w:tcW w:w="9096" w:type="dxa"/>
            <w:shd w:val="clear" w:color="auto" w:fill="000000" w:themeFill="text1"/>
          </w:tcPr>
          <w:p w14:paraId="7F508241" w14:textId="77777777" w:rsidR="00C57AB6" w:rsidRPr="00937AFC" w:rsidRDefault="00C57AB6" w:rsidP="00CC529E">
            <w:pPr>
              <w:rPr>
                <w:color w:val="B3BCCA" w:themeColor="text2" w:themeTint="66"/>
              </w:rPr>
            </w:pPr>
            <w:r w:rsidRPr="00937AFC">
              <w:rPr>
                <w:color w:val="B3BCCA" w:themeColor="text2" w:themeTint="66"/>
              </w:rPr>
              <w:t>1. The Application</w:t>
            </w:r>
            <w:r>
              <w:rPr>
                <w:color w:val="B3BCCA" w:themeColor="text2" w:themeTint="66"/>
              </w:rPr>
              <w:t>,</w:t>
            </w:r>
            <w:r w:rsidRPr="00937AFC">
              <w:rPr>
                <w:color w:val="B3BCCA" w:themeColor="text2" w:themeTint="66"/>
              </w:rPr>
              <w:t xml:space="preserve"> Server and Database Server is running</w:t>
            </w:r>
          </w:p>
          <w:p w14:paraId="4EA20142" w14:textId="77777777" w:rsidR="00C57AB6" w:rsidRPr="00937AFC" w:rsidRDefault="00C57AB6" w:rsidP="00CC529E">
            <w:pPr>
              <w:rPr>
                <w:color w:val="B3BCCA" w:themeColor="text2" w:themeTint="66"/>
              </w:rPr>
            </w:pPr>
            <w:r w:rsidRPr="00937AFC">
              <w:rPr>
                <w:color w:val="B3BCCA" w:themeColor="text2" w:themeTint="66"/>
              </w:rPr>
              <w:t>2. Postman REST Client Opened</w:t>
            </w:r>
          </w:p>
        </w:tc>
      </w:tr>
      <w:tr w:rsidR="00C57AB6" w:rsidRPr="00937AFC" w14:paraId="1B2FE207" w14:textId="77777777" w:rsidTr="00CC529E">
        <w:trPr>
          <w:trHeight w:val="731"/>
        </w:trPr>
        <w:tc>
          <w:tcPr>
            <w:tcW w:w="1418" w:type="dxa"/>
            <w:shd w:val="clear" w:color="auto" w:fill="000000" w:themeFill="text1"/>
          </w:tcPr>
          <w:p w14:paraId="678F6B10" w14:textId="77777777" w:rsidR="00C57AB6" w:rsidRPr="00937AFC" w:rsidRDefault="00C57AB6" w:rsidP="00CC529E">
            <w:pPr>
              <w:jc w:val="both"/>
              <w:rPr>
                <w:color w:val="B3BCCA" w:themeColor="text2" w:themeTint="66"/>
              </w:rPr>
            </w:pPr>
            <w:r w:rsidRPr="00937AFC">
              <w:rPr>
                <w:color w:val="B3BCCA" w:themeColor="text2" w:themeTint="66"/>
              </w:rPr>
              <w:t>When</w:t>
            </w:r>
          </w:p>
        </w:tc>
        <w:tc>
          <w:tcPr>
            <w:tcW w:w="9096" w:type="dxa"/>
            <w:shd w:val="clear" w:color="auto" w:fill="000000" w:themeFill="text1"/>
          </w:tcPr>
          <w:p w14:paraId="040B3E20" w14:textId="77777777" w:rsidR="00C57AB6" w:rsidRPr="00F30D44" w:rsidRDefault="00C57AB6" w:rsidP="00C57AB6">
            <w:pPr>
              <w:pStyle w:val="ListParagraph"/>
              <w:numPr>
                <w:ilvl w:val="0"/>
                <w:numId w:val="38"/>
              </w:numPr>
              <w:spacing w:before="0" w:after="0" w:line="240" w:lineRule="auto"/>
              <w:rPr>
                <w:color w:val="B3BCCA" w:themeColor="text2" w:themeTint="66"/>
              </w:rPr>
            </w:pPr>
            <w:r w:rsidRPr="00F30D44">
              <w:rPr>
                <w:color w:val="B3BCCA" w:themeColor="text2" w:themeTint="66"/>
              </w:rPr>
              <w:t xml:space="preserve">1. Set </w:t>
            </w:r>
            <w:r>
              <w:rPr>
                <w:color w:val="B3BCCA" w:themeColor="text2" w:themeTint="66"/>
              </w:rPr>
              <w:t>POST</w:t>
            </w:r>
            <w:r w:rsidRPr="00F30D44">
              <w:rPr>
                <w:color w:val="B3BCCA" w:themeColor="text2" w:themeTint="66"/>
              </w:rPr>
              <w:t xml:space="preserve"> request</w:t>
            </w:r>
          </w:p>
          <w:p w14:paraId="3E5B0806" w14:textId="77777777" w:rsidR="00C57AB6" w:rsidRPr="00F30D44" w:rsidRDefault="00C57AB6" w:rsidP="00C57AB6">
            <w:pPr>
              <w:pStyle w:val="ListParagraph"/>
              <w:numPr>
                <w:ilvl w:val="0"/>
                <w:numId w:val="38"/>
              </w:numPr>
              <w:spacing w:before="0" w:after="0" w:line="240" w:lineRule="auto"/>
              <w:rPr>
                <w:color w:val="B3BCCA" w:themeColor="text2" w:themeTint="66"/>
              </w:rPr>
            </w:pPr>
            <w:r w:rsidRPr="00F30D44">
              <w:rPr>
                <w:color w:val="B3BCCA" w:themeColor="text2" w:themeTint="66"/>
              </w:rPr>
              <w:t xml:space="preserve">2. Enter URL </w:t>
            </w:r>
            <w:r>
              <w:rPr>
                <w:rFonts w:ascii="Segoe UI" w:hAnsi="Segoe UI" w:cs="Segoe UI"/>
                <w:color w:val="FFFFFF"/>
                <w:sz w:val="18"/>
                <w:szCs w:val="18"/>
                <w:shd w:val="clear" w:color="auto" w:fill="212121"/>
              </w:rPr>
              <w:t>http://localhost/chocolateSprint/api/cbtable</w:t>
            </w:r>
          </w:p>
          <w:p w14:paraId="454FA313" w14:textId="77777777" w:rsidR="00C57AB6" w:rsidRPr="00F74A80" w:rsidRDefault="00C57AB6" w:rsidP="00C57AB6">
            <w:pPr>
              <w:pStyle w:val="ListParagraph"/>
              <w:numPr>
                <w:ilvl w:val="0"/>
                <w:numId w:val="38"/>
              </w:numPr>
              <w:rPr>
                <w:color w:val="B3BCCA" w:themeColor="text2" w:themeTint="66"/>
              </w:rPr>
            </w:pPr>
            <w:r w:rsidRPr="00F30D44">
              <w:rPr>
                <w:color w:val="B3BCCA" w:themeColor="text2" w:themeTint="66"/>
              </w:rPr>
              <w:t>3. Press send</w:t>
            </w:r>
          </w:p>
        </w:tc>
      </w:tr>
      <w:tr w:rsidR="00C57AB6" w:rsidRPr="00937AFC" w14:paraId="089EF76E" w14:textId="77777777" w:rsidTr="00CC529E">
        <w:trPr>
          <w:trHeight w:val="80"/>
        </w:trPr>
        <w:tc>
          <w:tcPr>
            <w:tcW w:w="1418" w:type="dxa"/>
            <w:shd w:val="clear" w:color="auto" w:fill="000000" w:themeFill="text1"/>
          </w:tcPr>
          <w:p w14:paraId="16FEDD05" w14:textId="77777777" w:rsidR="00C57AB6" w:rsidRPr="00937AFC" w:rsidRDefault="00C57AB6" w:rsidP="00CC529E">
            <w:pPr>
              <w:jc w:val="both"/>
              <w:rPr>
                <w:color w:val="B3BCCA" w:themeColor="text2" w:themeTint="66"/>
              </w:rPr>
            </w:pPr>
            <w:r w:rsidRPr="00937AFC">
              <w:rPr>
                <w:color w:val="B3BCCA" w:themeColor="text2" w:themeTint="66"/>
              </w:rPr>
              <w:t>Then</w:t>
            </w:r>
          </w:p>
        </w:tc>
        <w:tc>
          <w:tcPr>
            <w:tcW w:w="9096" w:type="dxa"/>
            <w:shd w:val="clear" w:color="auto" w:fill="000000" w:themeFill="text1"/>
          </w:tcPr>
          <w:p w14:paraId="4A71BE51" w14:textId="77777777" w:rsidR="00C57AB6" w:rsidRPr="00937AFC" w:rsidRDefault="00C57AB6" w:rsidP="00CC529E">
            <w:pPr>
              <w:rPr>
                <w:color w:val="B3BCCA" w:themeColor="text2" w:themeTint="66"/>
              </w:rPr>
            </w:pPr>
            <w:r>
              <w:rPr>
                <w:color w:val="B3BCCA" w:themeColor="text2" w:themeTint="66"/>
              </w:rPr>
              <w:t>Chocolate bar with ID 11 table data displayed</w:t>
            </w:r>
          </w:p>
        </w:tc>
      </w:tr>
      <w:tr w:rsidR="00C57AB6" w:rsidRPr="00937AFC" w14:paraId="13C7EBE5" w14:textId="77777777" w:rsidTr="00CC529E">
        <w:trPr>
          <w:trHeight w:val="80"/>
        </w:trPr>
        <w:tc>
          <w:tcPr>
            <w:tcW w:w="1418" w:type="dxa"/>
            <w:shd w:val="clear" w:color="auto" w:fill="000000" w:themeFill="text1"/>
          </w:tcPr>
          <w:p w14:paraId="5586EDCF" w14:textId="77777777" w:rsidR="00C57AB6" w:rsidRPr="00937AFC" w:rsidRDefault="00C57AB6" w:rsidP="00CC529E">
            <w:pPr>
              <w:jc w:val="both"/>
              <w:rPr>
                <w:color w:val="B3BCCA" w:themeColor="text2" w:themeTint="66"/>
              </w:rPr>
            </w:pPr>
            <w:r w:rsidRPr="00937AFC">
              <w:rPr>
                <w:color w:val="B3BCCA" w:themeColor="text2" w:themeTint="66"/>
              </w:rPr>
              <w:t>Test Status</w:t>
            </w:r>
          </w:p>
        </w:tc>
        <w:tc>
          <w:tcPr>
            <w:tcW w:w="9096" w:type="dxa"/>
            <w:shd w:val="clear" w:color="auto" w:fill="000000" w:themeFill="text1"/>
          </w:tcPr>
          <w:p w14:paraId="345DF68A" w14:textId="77777777" w:rsidR="00C57AB6" w:rsidRPr="00937AFC" w:rsidRDefault="00C57AB6" w:rsidP="00CC529E">
            <w:pPr>
              <w:rPr>
                <w:color w:val="00B050"/>
              </w:rPr>
            </w:pPr>
            <w:r w:rsidRPr="00937AFC">
              <w:rPr>
                <w:color w:val="00B050"/>
              </w:rPr>
              <w:t>PASSED</w:t>
            </w:r>
          </w:p>
        </w:tc>
      </w:tr>
    </w:tbl>
    <w:p w14:paraId="4B4241D9" w14:textId="77777777" w:rsidR="00C57AB6" w:rsidRDefault="00C57AB6" w:rsidP="00EC260C">
      <w:pPr>
        <w:ind w:left="-1560"/>
        <w:rPr>
          <w:color w:val="B3BCCA" w:themeColor="text2" w:themeTint="66"/>
          <w:sz w:val="28"/>
          <w:szCs w:val="28"/>
        </w:rPr>
      </w:pPr>
    </w:p>
    <w:p w14:paraId="4B601D6B" w14:textId="6D9CD676" w:rsidR="005A684D" w:rsidRDefault="005A684D" w:rsidP="00EC260C">
      <w:pPr>
        <w:ind w:left="-1560"/>
        <w:rPr>
          <w:color w:val="B3BCCA" w:themeColor="text2" w:themeTint="66"/>
          <w:sz w:val="28"/>
          <w:szCs w:val="28"/>
        </w:rPr>
      </w:pPr>
      <w:r w:rsidRPr="005A684D">
        <w:rPr>
          <w:color w:val="B3BCCA" w:themeColor="text2" w:themeTint="66"/>
          <w:sz w:val="28"/>
          <w:szCs w:val="28"/>
        </w:rPr>
        <w:drawing>
          <wp:inline distT="0" distB="0" distL="0" distR="0" wp14:anchorId="34DC5398" wp14:editId="0919DF24">
            <wp:extent cx="5486400" cy="3409950"/>
            <wp:effectExtent l="0" t="0" r="0" b="0"/>
            <wp:docPr id="9300270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27021" name="Picture 1" descr="A screenshot of a computer program&#10;&#10;Description automatically generated"/>
                    <pic:cNvPicPr/>
                  </pic:nvPicPr>
                  <pic:blipFill>
                    <a:blip r:embed="rId26"/>
                    <a:stretch>
                      <a:fillRect/>
                    </a:stretch>
                  </pic:blipFill>
                  <pic:spPr>
                    <a:xfrm>
                      <a:off x="0" y="0"/>
                      <a:ext cx="5486400" cy="3409950"/>
                    </a:xfrm>
                    <a:prstGeom prst="rect">
                      <a:avLst/>
                    </a:prstGeom>
                  </pic:spPr>
                </pic:pic>
              </a:graphicData>
            </a:graphic>
          </wp:inline>
        </w:drawing>
      </w:r>
    </w:p>
    <w:p w14:paraId="527A4CF5" w14:textId="77777777" w:rsidR="005A684D" w:rsidRDefault="005A684D" w:rsidP="00EC260C">
      <w:pPr>
        <w:ind w:left="-1560"/>
        <w:rPr>
          <w:color w:val="B3BCCA" w:themeColor="text2" w:themeTint="66"/>
          <w:sz w:val="28"/>
          <w:szCs w:val="28"/>
        </w:rPr>
      </w:pPr>
    </w:p>
    <w:p w14:paraId="16CA367D" w14:textId="77777777" w:rsidR="005A684D" w:rsidRDefault="005A684D" w:rsidP="00EC260C">
      <w:pPr>
        <w:ind w:left="-1560"/>
        <w:rPr>
          <w:color w:val="B3BCCA" w:themeColor="text2" w:themeTint="66"/>
          <w:sz w:val="28"/>
          <w:szCs w:val="28"/>
        </w:rPr>
      </w:pPr>
    </w:p>
    <w:tbl>
      <w:tblPr>
        <w:tblStyle w:val="TableGrid"/>
        <w:tblW w:w="1051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Look w:val="04A0" w:firstRow="1" w:lastRow="0" w:firstColumn="1" w:lastColumn="0" w:noHBand="0" w:noVBand="1"/>
      </w:tblPr>
      <w:tblGrid>
        <w:gridCol w:w="1418"/>
        <w:gridCol w:w="9096"/>
      </w:tblGrid>
      <w:tr w:rsidR="00C57AB6" w:rsidRPr="00937AFC" w14:paraId="67D21325" w14:textId="77777777" w:rsidTr="00CC529E">
        <w:trPr>
          <w:trHeight w:val="398"/>
        </w:trPr>
        <w:tc>
          <w:tcPr>
            <w:tcW w:w="1418" w:type="dxa"/>
            <w:shd w:val="clear" w:color="auto" w:fill="000000" w:themeFill="text1"/>
          </w:tcPr>
          <w:p w14:paraId="711D886E" w14:textId="77777777" w:rsidR="00C57AB6" w:rsidRPr="00937AFC" w:rsidRDefault="00C57AB6" w:rsidP="00CC529E">
            <w:pPr>
              <w:jc w:val="both"/>
              <w:rPr>
                <w:color w:val="B3BCCA" w:themeColor="text2" w:themeTint="66"/>
              </w:rPr>
            </w:pPr>
            <w:r w:rsidRPr="00937AFC">
              <w:rPr>
                <w:color w:val="B3BCCA" w:themeColor="text2" w:themeTint="66"/>
              </w:rPr>
              <w:t>User Story</w:t>
            </w:r>
          </w:p>
        </w:tc>
        <w:tc>
          <w:tcPr>
            <w:tcW w:w="9096" w:type="dxa"/>
            <w:shd w:val="clear" w:color="auto" w:fill="000000" w:themeFill="text1"/>
          </w:tcPr>
          <w:p w14:paraId="1507D063" w14:textId="3A4CC099" w:rsidR="00C57AB6" w:rsidRPr="00B61AFA" w:rsidRDefault="00B61AFA" w:rsidP="00B61AFA">
            <w:pPr>
              <w:rPr>
                <w:color w:val="B3BCCA" w:themeColor="text2" w:themeTint="66"/>
                <w:sz w:val="28"/>
                <w:szCs w:val="28"/>
              </w:rPr>
            </w:pPr>
            <w:r w:rsidRPr="00B61AFA">
              <w:rPr>
                <w:color w:val="B3BCCA" w:themeColor="text2" w:themeTint="66"/>
              </w:rPr>
              <w:t xml:space="preserve">As a admin I want to </w:t>
            </w:r>
            <w:r w:rsidRPr="00B61AFA">
              <w:rPr>
                <w:color w:val="B3BCCA" w:themeColor="text2" w:themeTint="66"/>
                <w:u w:val="single"/>
              </w:rPr>
              <w:t xml:space="preserve">delete user bar </w:t>
            </w:r>
            <w:r w:rsidRPr="00B61AFA">
              <w:rPr>
                <w:color w:val="B3BCCA" w:themeColor="text2" w:themeTint="66"/>
              </w:rPr>
              <w:t xml:space="preserve"> data from database to add more to database.</w:t>
            </w:r>
          </w:p>
        </w:tc>
      </w:tr>
      <w:tr w:rsidR="00C57AB6" w:rsidRPr="00937AFC" w14:paraId="3040B1C7" w14:textId="77777777" w:rsidTr="00CC529E">
        <w:trPr>
          <w:trHeight w:val="146"/>
        </w:trPr>
        <w:tc>
          <w:tcPr>
            <w:tcW w:w="1418" w:type="dxa"/>
            <w:shd w:val="clear" w:color="auto" w:fill="000000" w:themeFill="text1"/>
          </w:tcPr>
          <w:p w14:paraId="01356097" w14:textId="77777777" w:rsidR="00C57AB6" w:rsidRPr="00937AFC" w:rsidRDefault="00C57AB6" w:rsidP="00CC529E">
            <w:pPr>
              <w:jc w:val="both"/>
              <w:rPr>
                <w:color w:val="B3BCCA" w:themeColor="text2" w:themeTint="66"/>
              </w:rPr>
            </w:pPr>
            <w:r w:rsidRPr="00937AFC">
              <w:rPr>
                <w:color w:val="B3BCCA" w:themeColor="text2" w:themeTint="66"/>
              </w:rPr>
              <w:t>Test ID</w:t>
            </w:r>
          </w:p>
        </w:tc>
        <w:tc>
          <w:tcPr>
            <w:tcW w:w="9096" w:type="dxa"/>
            <w:shd w:val="clear" w:color="auto" w:fill="000000" w:themeFill="text1"/>
          </w:tcPr>
          <w:p w14:paraId="77C734C7" w14:textId="71668562" w:rsidR="00C57AB6" w:rsidRPr="00937AFC" w:rsidRDefault="00C57AB6" w:rsidP="00CC529E">
            <w:pPr>
              <w:rPr>
                <w:color w:val="B3BCCA" w:themeColor="text2" w:themeTint="66"/>
              </w:rPr>
            </w:pPr>
            <w:r>
              <w:rPr>
                <w:color w:val="B3BCCA" w:themeColor="text2" w:themeTint="66"/>
              </w:rPr>
              <w:t>8</w:t>
            </w:r>
          </w:p>
        </w:tc>
      </w:tr>
      <w:tr w:rsidR="00C57AB6" w:rsidRPr="00937AFC" w14:paraId="3B44FA78" w14:textId="77777777" w:rsidTr="00CC529E">
        <w:trPr>
          <w:trHeight w:val="146"/>
        </w:trPr>
        <w:tc>
          <w:tcPr>
            <w:tcW w:w="1418" w:type="dxa"/>
            <w:shd w:val="clear" w:color="auto" w:fill="000000" w:themeFill="text1"/>
          </w:tcPr>
          <w:p w14:paraId="3CF0EB7F" w14:textId="77777777" w:rsidR="00C57AB6" w:rsidRPr="00937AFC" w:rsidRDefault="00C57AB6" w:rsidP="00CC529E">
            <w:pPr>
              <w:jc w:val="both"/>
              <w:rPr>
                <w:color w:val="B3BCCA" w:themeColor="text2" w:themeTint="66"/>
              </w:rPr>
            </w:pPr>
            <w:r w:rsidRPr="00937AFC">
              <w:rPr>
                <w:color w:val="B3BCCA" w:themeColor="text2" w:themeTint="66"/>
              </w:rPr>
              <w:t>Description</w:t>
            </w:r>
          </w:p>
        </w:tc>
        <w:tc>
          <w:tcPr>
            <w:tcW w:w="9096" w:type="dxa"/>
            <w:shd w:val="clear" w:color="auto" w:fill="000000" w:themeFill="text1"/>
          </w:tcPr>
          <w:p w14:paraId="01873691" w14:textId="77777777" w:rsidR="00C57AB6" w:rsidRPr="00937AFC" w:rsidRDefault="00C57AB6" w:rsidP="00CC529E">
            <w:pPr>
              <w:rPr>
                <w:color w:val="B3BCCA" w:themeColor="text2" w:themeTint="66"/>
              </w:rPr>
            </w:pPr>
            <w:r>
              <w:rPr>
                <w:color w:val="B3BCCA" w:themeColor="text2" w:themeTint="66"/>
              </w:rPr>
              <w:t>Using valid URL</w:t>
            </w:r>
          </w:p>
        </w:tc>
      </w:tr>
      <w:tr w:rsidR="00C57AB6" w:rsidRPr="00937AFC" w14:paraId="57C5A9BA" w14:textId="77777777" w:rsidTr="00CC529E">
        <w:trPr>
          <w:trHeight w:val="435"/>
        </w:trPr>
        <w:tc>
          <w:tcPr>
            <w:tcW w:w="1418" w:type="dxa"/>
            <w:shd w:val="clear" w:color="auto" w:fill="000000" w:themeFill="text1"/>
          </w:tcPr>
          <w:p w14:paraId="6049A45C" w14:textId="77777777" w:rsidR="00C57AB6" w:rsidRPr="00937AFC" w:rsidRDefault="00C57AB6" w:rsidP="00CC529E">
            <w:pPr>
              <w:jc w:val="both"/>
              <w:rPr>
                <w:color w:val="B3BCCA" w:themeColor="text2" w:themeTint="66"/>
              </w:rPr>
            </w:pPr>
            <w:r w:rsidRPr="00937AFC">
              <w:rPr>
                <w:color w:val="B3BCCA" w:themeColor="text2" w:themeTint="66"/>
              </w:rPr>
              <w:t>Given</w:t>
            </w:r>
          </w:p>
        </w:tc>
        <w:tc>
          <w:tcPr>
            <w:tcW w:w="9096" w:type="dxa"/>
            <w:shd w:val="clear" w:color="auto" w:fill="000000" w:themeFill="text1"/>
          </w:tcPr>
          <w:p w14:paraId="04334FC4" w14:textId="77777777" w:rsidR="00C57AB6" w:rsidRPr="00937AFC" w:rsidRDefault="00C57AB6" w:rsidP="00CC529E">
            <w:pPr>
              <w:rPr>
                <w:color w:val="B3BCCA" w:themeColor="text2" w:themeTint="66"/>
              </w:rPr>
            </w:pPr>
            <w:r w:rsidRPr="00937AFC">
              <w:rPr>
                <w:color w:val="B3BCCA" w:themeColor="text2" w:themeTint="66"/>
              </w:rPr>
              <w:t>1. The Application</w:t>
            </w:r>
            <w:r>
              <w:rPr>
                <w:color w:val="B3BCCA" w:themeColor="text2" w:themeTint="66"/>
              </w:rPr>
              <w:t>,</w:t>
            </w:r>
            <w:r w:rsidRPr="00937AFC">
              <w:rPr>
                <w:color w:val="B3BCCA" w:themeColor="text2" w:themeTint="66"/>
              </w:rPr>
              <w:t xml:space="preserve"> Server and Database Server is running</w:t>
            </w:r>
          </w:p>
          <w:p w14:paraId="3F87CCB9" w14:textId="77777777" w:rsidR="00C57AB6" w:rsidRPr="00937AFC" w:rsidRDefault="00C57AB6" w:rsidP="00CC529E">
            <w:pPr>
              <w:rPr>
                <w:color w:val="B3BCCA" w:themeColor="text2" w:themeTint="66"/>
              </w:rPr>
            </w:pPr>
            <w:r w:rsidRPr="00937AFC">
              <w:rPr>
                <w:color w:val="B3BCCA" w:themeColor="text2" w:themeTint="66"/>
              </w:rPr>
              <w:t>2. Postman REST Client Opened</w:t>
            </w:r>
          </w:p>
        </w:tc>
      </w:tr>
      <w:tr w:rsidR="00C57AB6" w:rsidRPr="00937AFC" w14:paraId="3DBA24A1" w14:textId="77777777" w:rsidTr="00CC529E">
        <w:trPr>
          <w:trHeight w:val="731"/>
        </w:trPr>
        <w:tc>
          <w:tcPr>
            <w:tcW w:w="1418" w:type="dxa"/>
            <w:shd w:val="clear" w:color="auto" w:fill="000000" w:themeFill="text1"/>
          </w:tcPr>
          <w:p w14:paraId="550D1A36" w14:textId="77777777" w:rsidR="00C57AB6" w:rsidRPr="00937AFC" w:rsidRDefault="00C57AB6" w:rsidP="00CC529E">
            <w:pPr>
              <w:jc w:val="both"/>
              <w:rPr>
                <w:color w:val="B3BCCA" w:themeColor="text2" w:themeTint="66"/>
              </w:rPr>
            </w:pPr>
            <w:r w:rsidRPr="00937AFC">
              <w:rPr>
                <w:color w:val="B3BCCA" w:themeColor="text2" w:themeTint="66"/>
              </w:rPr>
              <w:t>When</w:t>
            </w:r>
          </w:p>
        </w:tc>
        <w:tc>
          <w:tcPr>
            <w:tcW w:w="9096" w:type="dxa"/>
            <w:shd w:val="clear" w:color="auto" w:fill="000000" w:themeFill="text1"/>
          </w:tcPr>
          <w:p w14:paraId="72B37B0E" w14:textId="77777777" w:rsidR="00C57AB6" w:rsidRPr="00F30D44" w:rsidRDefault="00C57AB6" w:rsidP="00C57AB6">
            <w:pPr>
              <w:pStyle w:val="ListParagraph"/>
              <w:numPr>
                <w:ilvl w:val="0"/>
                <w:numId w:val="38"/>
              </w:numPr>
              <w:spacing w:before="0" w:after="0" w:line="240" w:lineRule="auto"/>
              <w:rPr>
                <w:color w:val="B3BCCA" w:themeColor="text2" w:themeTint="66"/>
              </w:rPr>
            </w:pPr>
            <w:r w:rsidRPr="00F30D44">
              <w:rPr>
                <w:color w:val="B3BCCA" w:themeColor="text2" w:themeTint="66"/>
              </w:rPr>
              <w:t xml:space="preserve">1. Set </w:t>
            </w:r>
            <w:r>
              <w:rPr>
                <w:color w:val="B3BCCA" w:themeColor="text2" w:themeTint="66"/>
              </w:rPr>
              <w:t>POST</w:t>
            </w:r>
            <w:r w:rsidRPr="00F30D44">
              <w:rPr>
                <w:color w:val="B3BCCA" w:themeColor="text2" w:themeTint="66"/>
              </w:rPr>
              <w:t xml:space="preserve"> request</w:t>
            </w:r>
          </w:p>
          <w:p w14:paraId="6A84C870" w14:textId="77777777" w:rsidR="00C57AB6" w:rsidRPr="00F30D44" w:rsidRDefault="00C57AB6" w:rsidP="00C57AB6">
            <w:pPr>
              <w:pStyle w:val="ListParagraph"/>
              <w:numPr>
                <w:ilvl w:val="0"/>
                <w:numId w:val="38"/>
              </w:numPr>
              <w:spacing w:before="0" w:after="0" w:line="240" w:lineRule="auto"/>
              <w:rPr>
                <w:color w:val="B3BCCA" w:themeColor="text2" w:themeTint="66"/>
              </w:rPr>
            </w:pPr>
            <w:r w:rsidRPr="00F30D44">
              <w:rPr>
                <w:color w:val="B3BCCA" w:themeColor="text2" w:themeTint="66"/>
              </w:rPr>
              <w:t xml:space="preserve">2. Enter URL </w:t>
            </w:r>
            <w:r>
              <w:rPr>
                <w:rFonts w:ascii="Segoe UI" w:hAnsi="Segoe UI" w:cs="Segoe UI"/>
                <w:color w:val="FFFFFF"/>
                <w:sz w:val="18"/>
                <w:szCs w:val="18"/>
                <w:shd w:val="clear" w:color="auto" w:fill="212121"/>
              </w:rPr>
              <w:t>http://localhost/chocolateSprint/api/cbtable</w:t>
            </w:r>
          </w:p>
          <w:p w14:paraId="030A5060" w14:textId="77777777" w:rsidR="00C57AB6" w:rsidRPr="00F74A80" w:rsidRDefault="00C57AB6" w:rsidP="00C57AB6">
            <w:pPr>
              <w:pStyle w:val="ListParagraph"/>
              <w:numPr>
                <w:ilvl w:val="0"/>
                <w:numId w:val="38"/>
              </w:numPr>
              <w:rPr>
                <w:color w:val="B3BCCA" w:themeColor="text2" w:themeTint="66"/>
              </w:rPr>
            </w:pPr>
            <w:r w:rsidRPr="00F30D44">
              <w:rPr>
                <w:color w:val="B3BCCA" w:themeColor="text2" w:themeTint="66"/>
              </w:rPr>
              <w:t>3. Press send</w:t>
            </w:r>
          </w:p>
        </w:tc>
      </w:tr>
      <w:tr w:rsidR="00C57AB6" w:rsidRPr="00937AFC" w14:paraId="048B8EFF" w14:textId="77777777" w:rsidTr="00CC529E">
        <w:trPr>
          <w:trHeight w:val="80"/>
        </w:trPr>
        <w:tc>
          <w:tcPr>
            <w:tcW w:w="1418" w:type="dxa"/>
            <w:shd w:val="clear" w:color="auto" w:fill="000000" w:themeFill="text1"/>
          </w:tcPr>
          <w:p w14:paraId="291BFF59" w14:textId="77777777" w:rsidR="00C57AB6" w:rsidRPr="00937AFC" w:rsidRDefault="00C57AB6" w:rsidP="00CC529E">
            <w:pPr>
              <w:jc w:val="both"/>
              <w:rPr>
                <w:color w:val="B3BCCA" w:themeColor="text2" w:themeTint="66"/>
              </w:rPr>
            </w:pPr>
            <w:r w:rsidRPr="00937AFC">
              <w:rPr>
                <w:color w:val="B3BCCA" w:themeColor="text2" w:themeTint="66"/>
              </w:rPr>
              <w:t>Then</w:t>
            </w:r>
          </w:p>
        </w:tc>
        <w:tc>
          <w:tcPr>
            <w:tcW w:w="9096" w:type="dxa"/>
            <w:shd w:val="clear" w:color="auto" w:fill="000000" w:themeFill="text1"/>
          </w:tcPr>
          <w:p w14:paraId="321FAF0F" w14:textId="7774A2DE" w:rsidR="00C57AB6" w:rsidRPr="00937AFC" w:rsidRDefault="00C57AB6" w:rsidP="00CC529E">
            <w:pPr>
              <w:rPr>
                <w:color w:val="B3BCCA" w:themeColor="text2" w:themeTint="66"/>
              </w:rPr>
            </w:pPr>
            <w:r>
              <w:rPr>
                <w:color w:val="B3BCCA" w:themeColor="text2" w:themeTint="66"/>
              </w:rPr>
              <w:t xml:space="preserve">Chocolate bar with ID 11 </w:t>
            </w:r>
            <w:r w:rsidR="00BD2B7D">
              <w:rPr>
                <w:color w:val="B3BCCA" w:themeColor="text2" w:themeTint="66"/>
              </w:rPr>
              <w:t>delete and in table</w:t>
            </w:r>
            <w:r>
              <w:rPr>
                <w:color w:val="B3BCCA" w:themeColor="text2" w:themeTint="66"/>
              </w:rPr>
              <w:t xml:space="preserve"> data </w:t>
            </w:r>
            <w:r w:rsidR="00BD2B7D">
              <w:rPr>
                <w:color w:val="B3BCCA" w:themeColor="text2" w:themeTint="66"/>
              </w:rPr>
              <w:t xml:space="preserve">not </w:t>
            </w:r>
            <w:r>
              <w:rPr>
                <w:color w:val="B3BCCA" w:themeColor="text2" w:themeTint="66"/>
              </w:rPr>
              <w:t>displayed</w:t>
            </w:r>
          </w:p>
        </w:tc>
      </w:tr>
      <w:tr w:rsidR="00C57AB6" w:rsidRPr="00937AFC" w14:paraId="7AF0E9E9" w14:textId="77777777" w:rsidTr="00CC529E">
        <w:trPr>
          <w:trHeight w:val="80"/>
        </w:trPr>
        <w:tc>
          <w:tcPr>
            <w:tcW w:w="1418" w:type="dxa"/>
            <w:shd w:val="clear" w:color="auto" w:fill="000000" w:themeFill="text1"/>
          </w:tcPr>
          <w:p w14:paraId="78F9771E" w14:textId="77777777" w:rsidR="00C57AB6" w:rsidRPr="00937AFC" w:rsidRDefault="00C57AB6" w:rsidP="00CC529E">
            <w:pPr>
              <w:jc w:val="both"/>
              <w:rPr>
                <w:color w:val="B3BCCA" w:themeColor="text2" w:themeTint="66"/>
              </w:rPr>
            </w:pPr>
            <w:r w:rsidRPr="00937AFC">
              <w:rPr>
                <w:color w:val="B3BCCA" w:themeColor="text2" w:themeTint="66"/>
              </w:rPr>
              <w:t>Test Status</w:t>
            </w:r>
          </w:p>
        </w:tc>
        <w:tc>
          <w:tcPr>
            <w:tcW w:w="9096" w:type="dxa"/>
            <w:shd w:val="clear" w:color="auto" w:fill="000000" w:themeFill="text1"/>
          </w:tcPr>
          <w:p w14:paraId="155BB9BB" w14:textId="77777777" w:rsidR="00C57AB6" w:rsidRPr="00937AFC" w:rsidRDefault="00C57AB6" w:rsidP="00CC529E">
            <w:pPr>
              <w:rPr>
                <w:color w:val="00B050"/>
              </w:rPr>
            </w:pPr>
            <w:r w:rsidRPr="00937AFC">
              <w:rPr>
                <w:color w:val="00B050"/>
              </w:rPr>
              <w:t>PASSED</w:t>
            </w:r>
          </w:p>
        </w:tc>
      </w:tr>
    </w:tbl>
    <w:p w14:paraId="6F8F8CE8" w14:textId="79C3E81B" w:rsidR="00C57AB6" w:rsidRDefault="005A684D" w:rsidP="00EC260C">
      <w:pPr>
        <w:ind w:left="-1560"/>
        <w:rPr>
          <w:color w:val="B3BCCA" w:themeColor="text2" w:themeTint="66"/>
          <w:sz w:val="28"/>
          <w:szCs w:val="28"/>
        </w:rPr>
      </w:pPr>
      <w:r w:rsidRPr="005A684D">
        <w:rPr>
          <w:color w:val="B3BCCA" w:themeColor="text2" w:themeTint="66"/>
          <w:sz w:val="28"/>
          <w:szCs w:val="28"/>
        </w:rPr>
        <w:drawing>
          <wp:inline distT="0" distB="0" distL="0" distR="0" wp14:anchorId="6BAC5A27" wp14:editId="391B8C94">
            <wp:extent cx="7505205" cy="3659656"/>
            <wp:effectExtent l="0" t="0" r="0" b="0"/>
            <wp:docPr id="2107250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50450" name="Picture 1" descr="A screenshot of a computer&#10;&#10;Description automatically generated"/>
                    <pic:cNvPicPr/>
                  </pic:nvPicPr>
                  <pic:blipFill>
                    <a:blip r:embed="rId27"/>
                    <a:stretch>
                      <a:fillRect/>
                    </a:stretch>
                  </pic:blipFill>
                  <pic:spPr>
                    <a:xfrm>
                      <a:off x="0" y="0"/>
                      <a:ext cx="7517547" cy="3665674"/>
                    </a:xfrm>
                    <a:prstGeom prst="rect">
                      <a:avLst/>
                    </a:prstGeom>
                  </pic:spPr>
                </pic:pic>
              </a:graphicData>
            </a:graphic>
          </wp:inline>
        </w:drawing>
      </w:r>
    </w:p>
    <w:p w14:paraId="274D55C2" w14:textId="77777777" w:rsidR="008F7E48" w:rsidRDefault="008F7E48" w:rsidP="00EC260C">
      <w:pPr>
        <w:ind w:left="-1560"/>
        <w:rPr>
          <w:color w:val="B3BCCA" w:themeColor="text2" w:themeTint="66"/>
          <w:sz w:val="28"/>
          <w:szCs w:val="28"/>
        </w:rPr>
      </w:pPr>
    </w:p>
    <w:p w14:paraId="0BFAA5F8" w14:textId="77777777" w:rsidR="008F7E48" w:rsidRDefault="008F7E48" w:rsidP="00EC260C">
      <w:pPr>
        <w:ind w:left="-1560"/>
        <w:rPr>
          <w:color w:val="B3BCCA" w:themeColor="text2" w:themeTint="66"/>
          <w:sz w:val="28"/>
          <w:szCs w:val="28"/>
        </w:rPr>
      </w:pPr>
    </w:p>
    <w:p w14:paraId="73EF2E96" w14:textId="77777777" w:rsidR="008F7E48" w:rsidRDefault="008F7E48" w:rsidP="00EC260C">
      <w:pPr>
        <w:ind w:left="-1560"/>
        <w:rPr>
          <w:color w:val="B3BCCA" w:themeColor="text2" w:themeTint="66"/>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7"/>
        <w:gridCol w:w="2687"/>
        <w:gridCol w:w="3102"/>
      </w:tblGrid>
      <w:tr w:rsidR="00926CDF" w14:paraId="3B88307F" w14:textId="77777777" w:rsidTr="00926CDF">
        <w:tc>
          <w:tcPr>
            <w:tcW w:w="3067" w:type="dxa"/>
          </w:tcPr>
          <w:p w14:paraId="7765B621" w14:textId="1A9B5A19" w:rsidR="00926CDF" w:rsidRDefault="00926CDF" w:rsidP="00926CDF">
            <w:pPr>
              <w:rPr>
                <w:color w:val="B3BCCA" w:themeColor="text2" w:themeTint="66"/>
                <w:sz w:val="28"/>
                <w:szCs w:val="28"/>
              </w:rPr>
            </w:pPr>
            <w:r>
              <w:rPr>
                <w:color w:val="B3BCCA" w:themeColor="text2" w:themeTint="66"/>
                <w:sz w:val="28"/>
                <w:szCs w:val="28"/>
              </w:rPr>
              <w:t>Test Type</w:t>
            </w:r>
          </w:p>
        </w:tc>
        <w:tc>
          <w:tcPr>
            <w:tcW w:w="2687" w:type="dxa"/>
          </w:tcPr>
          <w:p w14:paraId="151F121D" w14:textId="574746D7" w:rsidR="00926CDF" w:rsidRDefault="00926CDF" w:rsidP="00926CDF">
            <w:pPr>
              <w:rPr>
                <w:color w:val="B3BCCA" w:themeColor="text2" w:themeTint="66"/>
                <w:sz w:val="28"/>
                <w:szCs w:val="28"/>
              </w:rPr>
            </w:pPr>
            <w:r>
              <w:rPr>
                <w:color w:val="B3BCCA" w:themeColor="text2" w:themeTint="66"/>
                <w:sz w:val="28"/>
                <w:szCs w:val="28"/>
              </w:rPr>
              <w:t>Number Passed</w:t>
            </w:r>
          </w:p>
        </w:tc>
        <w:tc>
          <w:tcPr>
            <w:tcW w:w="3102" w:type="dxa"/>
          </w:tcPr>
          <w:p w14:paraId="14091570" w14:textId="580BD886" w:rsidR="00926CDF" w:rsidRDefault="00926CDF" w:rsidP="00926CDF">
            <w:pPr>
              <w:rPr>
                <w:color w:val="B3BCCA" w:themeColor="text2" w:themeTint="66"/>
                <w:sz w:val="28"/>
                <w:szCs w:val="28"/>
              </w:rPr>
            </w:pPr>
            <w:r>
              <w:rPr>
                <w:color w:val="B3BCCA" w:themeColor="text2" w:themeTint="66"/>
                <w:sz w:val="28"/>
                <w:szCs w:val="28"/>
              </w:rPr>
              <w:t>Number Failed</w:t>
            </w:r>
          </w:p>
        </w:tc>
      </w:tr>
      <w:tr w:rsidR="00926CDF" w14:paraId="2B2571D0" w14:textId="77777777" w:rsidTr="00926CDF">
        <w:tc>
          <w:tcPr>
            <w:tcW w:w="3067" w:type="dxa"/>
          </w:tcPr>
          <w:p w14:paraId="72B94490" w14:textId="45A45642" w:rsidR="00926CDF" w:rsidRDefault="00926CDF" w:rsidP="00926CDF">
            <w:pPr>
              <w:rPr>
                <w:color w:val="B3BCCA" w:themeColor="text2" w:themeTint="66"/>
                <w:sz w:val="28"/>
                <w:szCs w:val="28"/>
              </w:rPr>
            </w:pPr>
            <w:r>
              <w:rPr>
                <w:color w:val="B3BCCA" w:themeColor="text2" w:themeTint="66"/>
                <w:sz w:val="28"/>
                <w:szCs w:val="28"/>
              </w:rPr>
              <w:t>Manual</w:t>
            </w:r>
          </w:p>
        </w:tc>
        <w:tc>
          <w:tcPr>
            <w:tcW w:w="2687" w:type="dxa"/>
          </w:tcPr>
          <w:p w14:paraId="6DE3780A" w14:textId="4CD78585" w:rsidR="00926CDF" w:rsidRDefault="005A684D" w:rsidP="00926CDF">
            <w:pPr>
              <w:rPr>
                <w:color w:val="B3BCCA" w:themeColor="text2" w:themeTint="66"/>
                <w:sz w:val="28"/>
                <w:szCs w:val="28"/>
              </w:rPr>
            </w:pPr>
            <w:r>
              <w:rPr>
                <w:color w:val="B3BCCA" w:themeColor="text2" w:themeTint="66"/>
                <w:sz w:val="28"/>
                <w:szCs w:val="28"/>
              </w:rPr>
              <w:t>8</w:t>
            </w:r>
          </w:p>
        </w:tc>
        <w:tc>
          <w:tcPr>
            <w:tcW w:w="3102" w:type="dxa"/>
          </w:tcPr>
          <w:p w14:paraId="48882CA4" w14:textId="6493E6EE" w:rsidR="00926CDF" w:rsidRDefault="00926CDF" w:rsidP="00926CDF">
            <w:pPr>
              <w:rPr>
                <w:color w:val="B3BCCA" w:themeColor="text2" w:themeTint="66"/>
                <w:sz w:val="28"/>
                <w:szCs w:val="28"/>
              </w:rPr>
            </w:pPr>
            <w:r>
              <w:rPr>
                <w:color w:val="B3BCCA" w:themeColor="text2" w:themeTint="66"/>
                <w:sz w:val="28"/>
                <w:szCs w:val="28"/>
              </w:rPr>
              <w:t>0</w:t>
            </w:r>
          </w:p>
        </w:tc>
      </w:tr>
    </w:tbl>
    <w:p w14:paraId="0E0DA9C1" w14:textId="77777777" w:rsidR="00926CDF" w:rsidRPr="00926CDF" w:rsidRDefault="00926CDF" w:rsidP="00926CDF">
      <w:pPr>
        <w:rPr>
          <w:color w:val="B3BCCA" w:themeColor="text2" w:themeTint="66"/>
          <w:sz w:val="28"/>
          <w:szCs w:val="28"/>
        </w:rPr>
      </w:pPr>
      <w:r w:rsidRPr="00926CDF">
        <w:rPr>
          <w:color w:val="B3BCCA" w:themeColor="text2" w:themeTint="66"/>
          <w:sz w:val="28"/>
          <w:szCs w:val="28"/>
        </w:rPr>
        <w:lastRenderedPageBreak/>
        <w:t>Sample Bug Report</w:t>
      </w:r>
    </w:p>
    <w:p w14:paraId="6C5719BB" w14:textId="3D3609FC" w:rsidR="00EB0E1E" w:rsidRDefault="00926CDF" w:rsidP="00926CDF">
      <w:pPr>
        <w:rPr>
          <w:color w:val="B3BCCA" w:themeColor="text2" w:themeTint="66"/>
          <w:sz w:val="28"/>
          <w:szCs w:val="28"/>
        </w:rPr>
      </w:pPr>
      <w:r w:rsidRPr="00926CDF">
        <w:rPr>
          <w:color w:val="B3BCCA" w:themeColor="text2" w:themeTint="66"/>
          <w:sz w:val="28"/>
          <w:szCs w:val="28"/>
        </w:rPr>
        <w:t>There are currently no known existing bugs in this project.</w:t>
      </w:r>
    </w:p>
    <w:p w14:paraId="0F98FA3C" w14:textId="77777777" w:rsidR="00EB0E1E" w:rsidRPr="00662E6F" w:rsidRDefault="00EB0E1E" w:rsidP="00EB386D">
      <w:pPr>
        <w:rPr>
          <w:color w:val="B3BCCA" w:themeColor="text2" w:themeTint="66"/>
          <w:sz w:val="28"/>
          <w:szCs w:val="28"/>
        </w:rPr>
      </w:pPr>
    </w:p>
    <w:p w14:paraId="26D8E77C" w14:textId="5F78672B" w:rsidR="003C61D3" w:rsidRPr="00777D6F" w:rsidRDefault="00EB0E1E" w:rsidP="003C61D3">
      <w:pPr>
        <w:pStyle w:val="Heading1"/>
        <w:rPr>
          <w:color w:val="00ADDC" w:themeColor="accent4"/>
          <w:szCs w:val="28"/>
        </w:rPr>
      </w:pPr>
      <w:r>
        <w:rPr>
          <w:color w:val="00ADDC" w:themeColor="accent4"/>
          <w:sz w:val="40"/>
          <w:szCs w:val="28"/>
        </w:rPr>
        <w:t>Summary</w:t>
      </w:r>
    </w:p>
    <w:p w14:paraId="2B0B303E" w14:textId="38DF655F" w:rsidR="00EB0E1E" w:rsidRPr="00EB0E1E" w:rsidRDefault="00EB0E1E" w:rsidP="00EB0E1E">
      <w:pPr>
        <w:rPr>
          <w:color w:val="B3BCCA" w:themeColor="text2" w:themeTint="66"/>
          <w:sz w:val="28"/>
          <w:szCs w:val="28"/>
        </w:rPr>
      </w:pPr>
      <w:r w:rsidRPr="00EB0E1E">
        <w:rPr>
          <w:color w:val="B3BCCA" w:themeColor="text2" w:themeTint="66"/>
          <w:sz w:val="28"/>
          <w:szCs w:val="28"/>
        </w:rPr>
        <w:t>During this project, I have acquired valuable insights and skills that have significantly contributed to my growth and development. The key learnings from this project include:</w:t>
      </w:r>
    </w:p>
    <w:p w14:paraId="67467D95" w14:textId="77777777" w:rsidR="00EB0E1E" w:rsidRPr="00EB0E1E" w:rsidRDefault="00EB0E1E" w:rsidP="00EB0E1E">
      <w:pPr>
        <w:rPr>
          <w:color w:val="B3BCCA" w:themeColor="text2" w:themeTint="66"/>
          <w:sz w:val="28"/>
          <w:szCs w:val="28"/>
        </w:rPr>
      </w:pPr>
    </w:p>
    <w:p w14:paraId="164CACC6" w14:textId="3D56348B" w:rsidR="00EB0E1E" w:rsidRPr="00EB0E1E" w:rsidRDefault="00EB0E1E" w:rsidP="00EB0E1E">
      <w:pPr>
        <w:pStyle w:val="ListParagraph"/>
        <w:numPr>
          <w:ilvl w:val="0"/>
          <w:numId w:val="36"/>
        </w:numPr>
        <w:rPr>
          <w:color w:val="B3BCCA" w:themeColor="text2" w:themeTint="66"/>
          <w:sz w:val="28"/>
          <w:szCs w:val="28"/>
        </w:rPr>
      </w:pPr>
      <w:r w:rsidRPr="00EB0E1E">
        <w:rPr>
          <w:color w:val="B3BCCA" w:themeColor="text2" w:themeTint="66"/>
          <w:sz w:val="28"/>
          <w:szCs w:val="28"/>
        </w:rPr>
        <w:t>Technical Proficiency: I have enhanced my technical skills in web development, including a better understanding of Single Web Page Application (SPA) architecture and RESTful web services. I've gained experience in creating CRUD functionalities for managing various entities and user/admin profiles, as well as utilizing Twitter Bootstrap elements like Glyph icons, Progress bars, Cards, Dialog boxes/Modals, and Data Tables.</w:t>
      </w:r>
    </w:p>
    <w:p w14:paraId="168CF422" w14:textId="77777777" w:rsidR="00EB0E1E" w:rsidRPr="00EB0E1E" w:rsidRDefault="00EB0E1E" w:rsidP="00EB0E1E">
      <w:pPr>
        <w:rPr>
          <w:color w:val="B3BCCA" w:themeColor="text2" w:themeTint="66"/>
          <w:sz w:val="28"/>
          <w:szCs w:val="28"/>
        </w:rPr>
      </w:pPr>
    </w:p>
    <w:p w14:paraId="387E8BC7" w14:textId="2BDC8457" w:rsidR="00EB0E1E" w:rsidRPr="00EB0E1E" w:rsidRDefault="00EB0E1E" w:rsidP="00EB0E1E">
      <w:pPr>
        <w:pStyle w:val="ListParagraph"/>
        <w:numPr>
          <w:ilvl w:val="0"/>
          <w:numId w:val="36"/>
        </w:numPr>
        <w:rPr>
          <w:color w:val="B3BCCA" w:themeColor="text2" w:themeTint="66"/>
          <w:sz w:val="28"/>
          <w:szCs w:val="28"/>
        </w:rPr>
      </w:pPr>
      <w:r w:rsidRPr="00EB0E1E">
        <w:rPr>
          <w:color w:val="B3BCCA" w:themeColor="text2" w:themeTint="66"/>
          <w:sz w:val="28"/>
          <w:szCs w:val="28"/>
        </w:rPr>
        <w:t>Database Interactions: Through this project, I have become adept in interacting with databases, executing SQL queries, and performing data retrieval and manipulation, particularly related to the chocolate bar inventory and user/admin data.</w:t>
      </w:r>
    </w:p>
    <w:p w14:paraId="69C51972" w14:textId="77777777" w:rsidR="00EB0E1E" w:rsidRPr="00EB0E1E" w:rsidRDefault="00EB0E1E" w:rsidP="00EB0E1E">
      <w:pPr>
        <w:rPr>
          <w:color w:val="B3BCCA" w:themeColor="text2" w:themeTint="66"/>
          <w:sz w:val="28"/>
          <w:szCs w:val="28"/>
        </w:rPr>
      </w:pPr>
    </w:p>
    <w:p w14:paraId="496E278B" w14:textId="63359D12" w:rsidR="00EB0E1E" w:rsidRPr="00EB0E1E" w:rsidRDefault="00EB0E1E" w:rsidP="00EB0E1E">
      <w:pPr>
        <w:pStyle w:val="ListParagraph"/>
        <w:numPr>
          <w:ilvl w:val="0"/>
          <w:numId w:val="36"/>
        </w:numPr>
        <w:rPr>
          <w:color w:val="B3BCCA" w:themeColor="text2" w:themeTint="66"/>
          <w:sz w:val="28"/>
          <w:szCs w:val="28"/>
        </w:rPr>
      </w:pPr>
      <w:r w:rsidRPr="00EB0E1E">
        <w:rPr>
          <w:color w:val="B3BCCA" w:themeColor="text2" w:themeTint="66"/>
          <w:sz w:val="28"/>
          <w:szCs w:val="28"/>
        </w:rPr>
        <w:t xml:space="preserve">Frontend Development: I've honed my frontend development skills, creating a responsive and user-friendly interface that caters to different device sizes. I've learned how to structure a webpage using HTML, CSS, and </w:t>
      </w:r>
      <w:r w:rsidRPr="00EB0E1E">
        <w:rPr>
          <w:color w:val="B3BCCA" w:themeColor="text2" w:themeTint="66"/>
          <w:sz w:val="28"/>
          <w:szCs w:val="28"/>
        </w:rPr>
        <w:lastRenderedPageBreak/>
        <w:t>JavaScript frameworks like Bootstrap to deliver an engaging user experience.</w:t>
      </w:r>
    </w:p>
    <w:p w14:paraId="21EFE660" w14:textId="77777777" w:rsidR="00EB0E1E" w:rsidRPr="00EB0E1E" w:rsidRDefault="00EB0E1E" w:rsidP="00EB0E1E">
      <w:pPr>
        <w:rPr>
          <w:color w:val="B3BCCA" w:themeColor="text2" w:themeTint="66"/>
          <w:sz w:val="28"/>
          <w:szCs w:val="28"/>
        </w:rPr>
      </w:pPr>
    </w:p>
    <w:p w14:paraId="0B65B36A" w14:textId="61E46B01" w:rsidR="00EB0E1E" w:rsidRPr="00EB0E1E" w:rsidRDefault="00EB0E1E" w:rsidP="00EB0E1E">
      <w:pPr>
        <w:pStyle w:val="ListParagraph"/>
        <w:numPr>
          <w:ilvl w:val="0"/>
          <w:numId w:val="36"/>
        </w:numPr>
        <w:rPr>
          <w:color w:val="B3BCCA" w:themeColor="text2" w:themeTint="66"/>
          <w:sz w:val="28"/>
          <w:szCs w:val="28"/>
        </w:rPr>
      </w:pPr>
      <w:r w:rsidRPr="00EB0E1E">
        <w:rPr>
          <w:color w:val="B3BCCA" w:themeColor="text2" w:themeTint="66"/>
          <w:sz w:val="28"/>
          <w:szCs w:val="28"/>
        </w:rPr>
        <w:t>Testing and Automation: The project emphasized the significance of testing. I've delved into testing methodologies and explored avenues for automating certain test procedures, ensuring the reliability and accuracy of the application.</w:t>
      </w:r>
    </w:p>
    <w:p w14:paraId="57A0A85F" w14:textId="77777777" w:rsidR="00EB0E1E" w:rsidRPr="00EB0E1E" w:rsidRDefault="00EB0E1E" w:rsidP="00EB0E1E">
      <w:pPr>
        <w:rPr>
          <w:color w:val="B3BCCA" w:themeColor="text2" w:themeTint="66"/>
          <w:sz w:val="28"/>
          <w:szCs w:val="28"/>
        </w:rPr>
      </w:pPr>
    </w:p>
    <w:p w14:paraId="49682D90" w14:textId="43A09CEC" w:rsidR="00EB0E1E" w:rsidRPr="00EB0E1E" w:rsidRDefault="00EB0E1E" w:rsidP="00EB0E1E">
      <w:pPr>
        <w:pStyle w:val="ListParagraph"/>
        <w:numPr>
          <w:ilvl w:val="0"/>
          <w:numId w:val="36"/>
        </w:numPr>
        <w:rPr>
          <w:color w:val="B3BCCA" w:themeColor="text2" w:themeTint="66"/>
          <w:sz w:val="28"/>
          <w:szCs w:val="28"/>
        </w:rPr>
      </w:pPr>
      <w:r w:rsidRPr="00EB0E1E">
        <w:rPr>
          <w:color w:val="B3BCCA" w:themeColor="text2" w:themeTint="66"/>
          <w:sz w:val="28"/>
          <w:szCs w:val="28"/>
        </w:rPr>
        <w:t>Dynamic Data Display: I've learned to connect and display dynamic data from the database, incorporating elements like progress bars and cards that update in real-time, reflecting changes in the underlying data.</w:t>
      </w:r>
    </w:p>
    <w:p w14:paraId="3CA8BA1D" w14:textId="77777777" w:rsidR="00EB0E1E" w:rsidRPr="00EB0E1E" w:rsidRDefault="00EB0E1E" w:rsidP="00EB0E1E">
      <w:pPr>
        <w:rPr>
          <w:color w:val="B3BCCA" w:themeColor="text2" w:themeTint="66"/>
          <w:sz w:val="28"/>
          <w:szCs w:val="28"/>
        </w:rPr>
      </w:pPr>
    </w:p>
    <w:p w14:paraId="2FF8CB58" w14:textId="354B974F" w:rsidR="00EB0E1E" w:rsidRPr="00EB0E1E" w:rsidRDefault="00EB0E1E" w:rsidP="00EB0E1E">
      <w:pPr>
        <w:pStyle w:val="ListParagraph"/>
        <w:numPr>
          <w:ilvl w:val="0"/>
          <w:numId w:val="36"/>
        </w:numPr>
        <w:rPr>
          <w:color w:val="B3BCCA" w:themeColor="text2" w:themeTint="66"/>
          <w:sz w:val="28"/>
          <w:szCs w:val="28"/>
        </w:rPr>
      </w:pPr>
      <w:r w:rsidRPr="00EB0E1E">
        <w:rPr>
          <w:color w:val="B3BCCA" w:themeColor="text2" w:themeTint="66"/>
          <w:sz w:val="28"/>
          <w:szCs w:val="28"/>
        </w:rPr>
        <w:t>Application Deployment: I've gained insights into deploying and managing applications, understanding the intricacies of web hosting, and making applications accessible for end-users.</w:t>
      </w:r>
    </w:p>
    <w:p w14:paraId="769DBC84" w14:textId="77777777" w:rsidR="00EB0E1E" w:rsidRPr="00EB0E1E" w:rsidRDefault="00EB0E1E" w:rsidP="00EB0E1E">
      <w:pPr>
        <w:rPr>
          <w:color w:val="B3BCCA" w:themeColor="text2" w:themeTint="66"/>
          <w:sz w:val="28"/>
          <w:szCs w:val="28"/>
        </w:rPr>
      </w:pPr>
    </w:p>
    <w:p w14:paraId="1C561415" w14:textId="5B212E64" w:rsidR="00EB0E1E" w:rsidRPr="00EB0E1E" w:rsidRDefault="00EB0E1E" w:rsidP="00EB0E1E">
      <w:pPr>
        <w:pStyle w:val="ListParagraph"/>
        <w:numPr>
          <w:ilvl w:val="0"/>
          <w:numId w:val="36"/>
        </w:numPr>
        <w:rPr>
          <w:color w:val="B3BCCA" w:themeColor="text2" w:themeTint="66"/>
          <w:sz w:val="28"/>
          <w:szCs w:val="28"/>
        </w:rPr>
      </w:pPr>
      <w:r w:rsidRPr="00EB0E1E">
        <w:rPr>
          <w:color w:val="B3BCCA" w:themeColor="text2" w:themeTint="66"/>
          <w:sz w:val="28"/>
          <w:szCs w:val="28"/>
        </w:rPr>
        <w:t>Project Organization and Componentization: Leveraging experience from React, I've learned to structure the project into components, significantly enhancing the readability and maintainability of the codebase.</w:t>
      </w:r>
    </w:p>
    <w:p w14:paraId="2D4D347C" w14:textId="77777777" w:rsidR="00EB0E1E" w:rsidRPr="00EB0E1E" w:rsidRDefault="00EB0E1E" w:rsidP="00EB0E1E">
      <w:pPr>
        <w:rPr>
          <w:color w:val="B3BCCA" w:themeColor="text2" w:themeTint="66"/>
          <w:sz w:val="28"/>
          <w:szCs w:val="28"/>
        </w:rPr>
      </w:pPr>
    </w:p>
    <w:p w14:paraId="05E33E22" w14:textId="70A3747E" w:rsidR="00EB0E1E" w:rsidRPr="00EB0E1E" w:rsidRDefault="00EB0E1E" w:rsidP="00EB0E1E">
      <w:pPr>
        <w:pStyle w:val="ListParagraph"/>
        <w:numPr>
          <w:ilvl w:val="0"/>
          <w:numId w:val="36"/>
        </w:numPr>
        <w:rPr>
          <w:color w:val="B3BCCA" w:themeColor="text2" w:themeTint="66"/>
          <w:sz w:val="28"/>
          <w:szCs w:val="28"/>
        </w:rPr>
      </w:pPr>
      <w:r w:rsidRPr="00EB0E1E">
        <w:rPr>
          <w:color w:val="B3BCCA" w:themeColor="text2" w:themeTint="66"/>
          <w:sz w:val="28"/>
          <w:szCs w:val="28"/>
        </w:rPr>
        <w:t xml:space="preserve">User-Centric Design: I've recognized the significance of user-centric design, implementing features that enhance the user experience, such as login/logout functionalities, </w:t>
      </w:r>
      <w:r w:rsidRPr="00EB0E1E">
        <w:rPr>
          <w:color w:val="B3BCCA" w:themeColor="text2" w:themeTint="66"/>
          <w:sz w:val="28"/>
          <w:szCs w:val="28"/>
        </w:rPr>
        <w:lastRenderedPageBreak/>
        <w:t>clear and concise UI elements, and functionalities that cater to the needs of both customers and administrators.</w:t>
      </w:r>
    </w:p>
    <w:p w14:paraId="79D363F5" w14:textId="77777777" w:rsidR="00EB0E1E" w:rsidRPr="00EB0E1E" w:rsidRDefault="00EB0E1E" w:rsidP="00EB0E1E">
      <w:pPr>
        <w:rPr>
          <w:color w:val="B3BCCA" w:themeColor="text2" w:themeTint="66"/>
          <w:sz w:val="28"/>
          <w:szCs w:val="28"/>
        </w:rPr>
      </w:pPr>
    </w:p>
    <w:p w14:paraId="3DAEA464" w14:textId="45EE1EE3" w:rsidR="00EB0E1E" w:rsidRPr="00EB0E1E" w:rsidRDefault="00EB0E1E" w:rsidP="00EB0E1E">
      <w:pPr>
        <w:pStyle w:val="ListParagraph"/>
        <w:numPr>
          <w:ilvl w:val="0"/>
          <w:numId w:val="36"/>
        </w:numPr>
        <w:rPr>
          <w:color w:val="B3BCCA" w:themeColor="text2" w:themeTint="66"/>
          <w:sz w:val="28"/>
          <w:szCs w:val="28"/>
        </w:rPr>
      </w:pPr>
      <w:r w:rsidRPr="00EB0E1E">
        <w:rPr>
          <w:color w:val="B3BCCA" w:themeColor="text2" w:themeTint="66"/>
          <w:sz w:val="28"/>
          <w:szCs w:val="28"/>
        </w:rPr>
        <w:t>Continuous Improvement: This project has instilled in me the importance of continual learning and improvement. It has provided a solid foundation and inspired a curiosity to explore and further advance my skills in web development.</w:t>
      </w:r>
    </w:p>
    <w:p w14:paraId="6FE569DD" w14:textId="77777777" w:rsidR="00EB0E1E" w:rsidRPr="00EB0E1E" w:rsidRDefault="00EB0E1E" w:rsidP="00EB0E1E">
      <w:pPr>
        <w:rPr>
          <w:color w:val="B3BCCA" w:themeColor="text2" w:themeTint="66"/>
          <w:sz w:val="28"/>
          <w:szCs w:val="28"/>
        </w:rPr>
      </w:pPr>
    </w:p>
    <w:p w14:paraId="48B4565E" w14:textId="4F1B45CF" w:rsidR="00EB386D" w:rsidRPr="00662E6F" w:rsidRDefault="00EB0E1E" w:rsidP="00EB0E1E">
      <w:pPr>
        <w:rPr>
          <w:color w:val="B3BCCA" w:themeColor="text2" w:themeTint="66"/>
          <w:sz w:val="28"/>
          <w:szCs w:val="28"/>
        </w:rPr>
      </w:pPr>
      <w:r w:rsidRPr="00EB0E1E">
        <w:rPr>
          <w:color w:val="B3BCCA" w:themeColor="text2" w:themeTint="66"/>
          <w:sz w:val="28"/>
          <w:szCs w:val="28"/>
        </w:rPr>
        <w:t>Overall, this project has been an enriching experience, providing a robust learning environment and a platform to apply and expand my skills in web development.</w:t>
      </w:r>
    </w:p>
    <w:p w14:paraId="3120A5C4" w14:textId="77777777" w:rsidR="00BB0A71" w:rsidRPr="00662E6F" w:rsidRDefault="00BB0A71" w:rsidP="00BB0A71">
      <w:pPr>
        <w:rPr>
          <w:color w:val="B3BCCA" w:themeColor="text2" w:themeTint="66"/>
          <w:sz w:val="28"/>
          <w:szCs w:val="28"/>
        </w:rPr>
      </w:pPr>
    </w:p>
    <w:p w14:paraId="10B80A39" w14:textId="77777777" w:rsidR="00BB0A71" w:rsidRPr="00662E6F" w:rsidRDefault="00BB0A71" w:rsidP="00662E6F">
      <w:pPr>
        <w:rPr>
          <w:color w:val="B3BCCA" w:themeColor="text2" w:themeTint="66"/>
          <w:sz w:val="28"/>
          <w:szCs w:val="28"/>
        </w:rPr>
      </w:pPr>
    </w:p>
    <w:sectPr w:rsidR="00BB0A71" w:rsidRPr="00662E6F" w:rsidSect="00937AFC">
      <w:footerReference w:type="default" r:id="rId28"/>
      <w:pgSz w:w="12240" w:h="15840"/>
      <w:pgMar w:top="156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264BCA" w14:textId="77777777" w:rsidR="005704DB" w:rsidRDefault="005704DB" w:rsidP="00C6554A">
      <w:pPr>
        <w:spacing w:before="0" w:after="0" w:line="240" w:lineRule="auto"/>
      </w:pPr>
      <w:r>
        <w:separator/>
      </w:r>
    </w:p>
  </w:endnote>
  <w:endnote w:type="continuationSeparator" w:id="0">
    <w:p w14:paraId="63C470AD" w14:textId="77777777" w:rsidR="005704DB" w:rsidRDefault="005704DB"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40143" w14:textId="77777777" w:rsidR="00B14241" w:rsidRDefault="00ED7C44">
    <w:pPr>
      <w:pStyle w:val="Footer"/>
    </w:pPr>
    <w:r>
      <w:t xml:space="preserve">Page </w:t>
    </w:r>
    <w:r>
      <w:fldChar w:fldCharType="begin"/>
    </w:r>
    <w:r>
      <w:instrText xml:space="preserve"> PAGE  \* Arabic  \* MERGEFORMAT </w:instrText>
    </w:r>
    <w:r>
      <w:fldChar w:fldCharType="separate"/>
    </w:r>
    <w:r w:rsidR="002B429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4F8C01" w14:textId="77777777" w:rsidR="005704DB" w:rsidRDefault="005704DB" w:rsidP="00C6554A">
      <w:pPr>
        <w:spacing w:before="0" w:after="0" w:line="240" w:lineRule="auto"/>
      </w:pPr>
      <w:r>
        <w:separator/>
      </w:r>
    </w:p>
  </w:footnote>
  <w:footnote w:type="continuationSeparator" w:id="0">
    <w:p w14:paraId="4E75C7D8" w14:textId="77777777" w:rsidR="005704DB" w:rsidRDefault="005704DB"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1DCEDED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2092F8F"/>
    <w:multiLevelType w:val="hybridMultilevel"/>
    <w:tmpl w:val="EBB408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C444DDB"/>
    <w:multiLevelType w:val="hybridMultilevel"/>
    <w:tmpl w:val="E014E91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0DD975F8"/>
    <w:multiLevelType w:val="hybridMultilevel"/>
    <w:tmpl w:val="E014E91E"/>
    <w:lvl w:ilvl="0" w:tplc="FFFFFFFF">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5" w15:restartNumberingAfterBreak="0">
    <w:nsid w:val="0E882303"/>
    <w:multiLevelType w:val="hybridMultilevel"/>
    <w:tmpl w:val="EBB408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F7F37F9"/>
    <w:multiLevelType w:val="hybridMultilevel"/>
    <w:tmpl w:val="00EA7BCC"/>
    <w:lvl w:ilvl="0" w:tplc="FFFFFFF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14F22EAE"/>
    <w:multiLevelType w:val="hybridMultilevel"/>
    <w:tmpl w:val="EBB408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896551B"/>
    <w:multiLevelType w:val="hybridMultilevel"/>
    <w:tmpl w:val="EBB408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AC77806"/>
    <w:multiLevelType w:val="hybridMultilevel"/>
    <w:tmpl w:val="B5809E8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1CF21C97"/>
    <w:multiLevelType w:val="hybridMultilevel"/>
    <w:tmpl w:val="1C9CE4DC"/>
    <w:lvl w:ilvl="0" w:tplc="FFFFFFFF">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1" w15:restartNumberingAfterBreak="0">
    <w:nsid w:val="202E3447"/>
    <w:multiLevelType w:val="hybridMultilevel"/>
    <w:tmpl w:val="A322FEE8"/>
    <w:lvl w:ilvl="0" w:tplc="FFFFFFFF">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2" w15:restartNumberingAfterBreak="0">
    <w:nsid w:val="381073A5"/>
    <w:multiLevelType w:val="hybridMultilevel"/>
    <w:tmpl w:val="32682DC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3AC01CE3"/>
    <w:multiLevelType w:val="hybridMultilevel"/>
    <w:tmpl w:val="EBB4083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3DE008F9"/>
    <w:multiLevelType w:val="hybridMultilevel"/>
    <w:tmpl w:val="FD8687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52F6E3C"/>
    <w:multiLevelType w:val="hybridMultilevel"/>
    <w:tmpl w:val="EBB408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6183FF4"/>
    <w:multiLevelType w:val="hybridMultilevel"/>
    <w:tmpl w:val="EBB408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81310AA"/>
    <w:multiLevelType w:val="hybridMultilevel"/>
    <w:tmpl w:val="E014E91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608D5F45"/>
    <w:multiLevelType w:val="hybridMultilevel"/>
    <w:tmpl w:val="0B6A5382"/>
    <w:lvl w:ilvl="0" w:tplc="FFFFFFFF">
      <w:start w:val="1"/>
      <w:numFmt w:val="decimal"/>
      <w:lvlText w:val="%1."/>
      <w:lvlJc w:val="left"/>
      <w:pPr>
        <w:ind w:left="144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0" w15:restartNumberingAfterBreak="0">
    <w:nsid w:val="66064265"/>
    <w:multiLevelType w:val="hybridMultilevel"/>
    <w:tmpl w:val="EBB408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A1E46B8"/>
    <w:multiLevelType w:val="hybridMultilevel"/>
    <w:tmpl w:val="EBB408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57F5EEE"/>
    <w:multiLevelType w:val="hybridMultilevel"/>
    <w:tmpl w:val="FD86873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75DD6086"/>
    <w:multiLevelType w:val="hybridMultilevel"/>
    <w:tmpl w:val="7D2224D4"/>
    <w:lvl w:ilvl="0" w:tplc="FFFFFFF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77136ACF"/>
    <w:multiLevelType w:val="hybridMultilevel"/>
    <w:tmpl w:val="EBB408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D73078E"/>
    <w:multiLevelType w:val="hybridMultilevel"/>
    <w:tmpl w:val="79401AB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7D9C0BFE"/>
    <w:multiLevelType w:val="hybridMultilevel"/>
    <w:tmpl w:val="FD8687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00354335">
    <w:abstractNumId w:val="9"/>
  </w:num>
  <w:num w:numId="2" w16cid:durableId="1801919134">
    <w:abstractNumId w:val="8"/>
  </w:num>
  <w:num w:numId="3" w16cid:durableId="374038380">
    <w:abstractNumId w:val="8"/>
  </w:num>
  <w:num w:numId="4" w16cid:durableId="121076910">
    <w:abstractNumId w:val="9"/>
  </w:num>
  <w:num w:numId="5" w16cid:durableId="1432511457">
    <w:abstractNumId w:val="27"/>
  </w:num>
  <w:num w:numId="6" w16cid:durableId="1617829112">
    <w:abstractNumId w:val="10"/>
  </w:num>
  <w:num w:numId="7" w16cid:durableId="808204071">
    <w:abstractNumId w:val="13"/>
  </w:num>
  <w:num w:numId="8" w16cid:durableId="1898317565">
    <w:abstractNumId w:val="7"/>
  </w:num>
  <w:num w:numId="9" w16cid:durableId="1002658348">
    <w:abstractNumId w:val="6"/>
  </w:num>
  <w:num w:numId="10" w16cid:durableId="2100711516">
    <w:abstractNumId w:val="5"/>
  </w:num>
  <w:num w:numId="11" w16cid:durableId="250090844">
    <w:abstractNumId w:val="4"/>
  </w:num>
  <w:num w:numId="12" w16cid:durableId="1956405392">
    <w:abstractNumId w:val="3"/>
  </w:num>
  <w:num w:numId="13" w16cid:durableId="436174682">
    <w:abstractNumId w:val="2"/>
  </w:num>
  <w:num w:numId="14" w16cid:durableId="743649292">
    <w:abstractNumId w:val="1"/>
  </w:num>
  <w:num w:numId="15" w16cid:durableId="481432146">
    <w:abstractNumId w:val="0"/>
  </w:num>
  <w:num w:numId="16" w16cid:durableId="1828355319">
    <w:abstractNumId w:val="9"/>
  </w:num>
  <w:num w:numId="17" w16cid:durableId="482163168">
    <w:abstractNumId w:val="9"/>
  </w:num>
  <w:num w:numId="18" w16cid:durableId="783498567">
    <w:abstractNumId w:val="35"/>
  </w:num>
  <w:num w:numId="19" w16cid:durableId="1648968538">
    <w:abstractNumId w:val="19"/>
  </w:num>
  <w:num w:numId="20" w16cid:durableId="650211820">
    <w:abstractNumId w:val="22"/>
  </w:num>
  <w:num w:numId="21" w16cid:durableId="1242374095">
    <w:abstractNumId w:val="23"/>
  </w:num>
  <w:num w:numId="22" w16cid:durableId="799691952">
    <w:abstractNumId w:val="18"/>
  </w:num>
  <w:num w:numId="23" w16cid:durableId="1615286167">
    <w:abstractNumId w:val="34"/>
  </w:num>
  <w:num w:numId="24" w16cid:durableId="724455479">
    <w:abstractNumId w:val="11"/>
  </w:num>
  <w:num w:numId="25" w16cid:durableId="878592794">
    <w:abstractNumId w:val="26"/>
  </w:num>
  <w:num w:numId="26" w16cid:durableId="1534807842">
    <w:abstractNumId w:val="30"/>
  </w:num>
  <w:num w:numId="27" w16cid:durableId="773131574">
    <w:abstractNumId w:val="32"/>
  </w:num>
  <w:num w:numId="28" w16cid:durableId="1699113290">
    <w:abstractNumId w:val="24"/>
  </w:num>
  <w:num w:numId="29" w16cid:durableId="981543301">
    <w:abstractNumId w:val="16"/>
  </w:num>
  <w:num w:numId="30" w16cid:durableId="544413764">
    <w:abstractNumId w:val="20"/>
  </w:num>
  <w:num w:numId="31" w16cid:durableId="863904369">
    <w:abstractNumId w:val="14"/>
  </w:num>
  <w:num w:numId="32" w16cid:durableId="1255090044">
    <w:abstractNumId w:val="36"/>
  </w:num>
  <w:num w:numId="33" w16cid:durableId="1321277310">
    <w:abstractNumId w:val="25"/>
  </w:num>
  <w:num w:numId="34" w16cid:durableId="1337803296">
    <w:abstractNumId w:val="33"/>
  </w:num>
  <w:num w:numId="35" w16cid:durableId="801996101">
    <w:abstractNumId w:val="21"/>
  </w:num>
  <w:num w:numId="36" w16cid:durableId="1462915102">
    <w:abstractNumId w:val="29"/>
  </w:num>
  <w:num w:numId="37" w16cid:durableId="34356537">
    <w:abstractNumId w:val="12"/>
  </w:num>
  <w:num w:numId="38" w16cid:durableId="160246213">
    <w:abstractNumId w:val="28"/>
  </w:num>
  <w:num w:numId="39" w16cid:durableId="1420715978">
    <w:abstractNumId w:val="15"/>
  </w:num>
  <w:num w:numId="40" w16cid:durableId="1286543051">
    <w:abstractNumId w:val="31"/>
  </w:num>
  <w:num w:numId="41" w16cid:durableId="200477636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64FDE"/>
    <w:rsid w:val="00064273"/>
    <w:rsid w:val="00067CC1"/>
    <w:rsid w:val="000A04C7"/>
    <w:rsid w:val="000D1894"/>
    <w:rsid w:val="0011254A"/>
    <w:rsid w:val="00120B49"/>
    <w:rsid w:val="00132CC7"/>
    <w:rsid w:val="00133D37"/>
    <w:rsid w:val="00180308"/>
    <w:rsid w:val="001925BC"/>
    <w:rsid w:val="001A5E2D"/>
    <w:rsid w:val="00223EFA"/>
    <w:rsid w:val="002554CD"/>
    <w:rsid w:val="002835A2"/>
    <w:rsid w:val="00293B83"/>
    <w:rsid w:val="002B4294"/>
    <w:rsid w:val="002C7CC6"/>
    <w:rsid w:val="00333D0D"/>
    <w:rsid w:val="003C61D3"/>
    <w:rsid w:val="0042685E"/>
    <w:rsid w:val="00461797"/>
    <w:rsid w:val="00463C2C"/>
    <w:rsid w:val="004C049F"/>
    <w:rsid w:val="004C45A1"/>
    <w:rsid w:val="005000E2"/>
    <w:rsid w:val="00517607"/>
    <w:rsid w:val="005250A9"/>
    <w:rsid w:val="0054544E"/>
    <w:rsid w:val="005704DB"/>
    <w:rsid w:val="005A684D"/>
    <w:rsid w:val="005B6588"/>
    <w:rsid w:val="005F7C1F"/>
    <w:rsid w:val="00620583"/>
    <w:rsid w:val="006261E1"/>
    <w:rsid w:val="006616E9"/>
    <w:rsid w:val="00662E6F"/>
    <w:rsid w:val="006A3CE7"/>
    <w:rsid w:val="006D7409"/>
    <w:rsid w:val="006E2798"/>
    <w:rsid w:val="007672F8"/>
    <w:rsid w:val="00777D6F"/>
    <w:rsid w:val="00790279"/>
    <w:rsid w:val="007E30D9"/>
    <w:rsid w:val="007F42EB"/>
    <w:rsid w:val="00802BA6"/>
    <w:rsid w:val="00867AC1"/>
    <w:rsid w:val="00896099"/>
    <w:rsid w:val="008A46E5"/>
    <w:rsid w:val="008B25E5"/>
    <w:rsid w:val="008B5486"/>
    <w:rsid w:val="008D6CC6"/>
    <w:rsid w:val="008F6333"/>
    <w:rsid w:val="008F7E48"/>
    <w:rsid w:val="00911C92"/>
    <w:rsid w:val="00926CDF"/>
    <w:rsid w:val="0093492D"/>
    <w:rsid w:val="00937AFC"/>
    <w:rsid w:val="009613B0"/>
    <w:rsid w:val="009918CE"/>
    <w:rsid w:val="00A16F2A"/>
    <w:rsid w:val="00AA2BB8"/>
    <w:rsid w:val="00AA369A"/>
    <w:rsid w:val="00AA50FB"/>
    <w:rsid w:val="00B12948"/>
    <w:rsid w:val="00B14241"/>
    <w:rsid w:val="00B172B8"/>
    <w:rsid w:val="00B36FE8"/>
    <w:rsid w:val="00B61AFA"/>
    <w:rsid w:val="00BB0A71"/>
    <w:rsid w:val="00BD2B7D"/>
    <w:rsid w:val="00BF5D49"/>
    <w:rsid w:val="00C37B82"/>
    <w:rsid w:val="00C57AB6"/>
    <w:rsid w:val="00C6554A"/>
    <w:rsid w:val="00CC4699"/>
    <w:rsid w:val="00CC5E9E"/>
    <w:rsid w:val="00CE6B81"/>
    <w:rsid w:val="00CF5DDA"/>
    <w:rsid w:val="00D0088E"/>
    <w:rsid w:val="00D17BAE"/>
    <w:rsid w:val="00D41047"/>
    <w:rsid w:val="00D65B45"/>
    <w:rsid w:val="00DA1E43"/>
    <w:rsid w:val="00DB494F"/>
    <w:rsid w:val="00DD66E0"/>
    <w:rsid w:val="00E161BB"/>
    <w:rsid w:val="00E64FDE"/>
    <w:rsid w:val="00E71A61"/>
    <w:rsid w:val="00E83576"/>
    <w:rsid w:val="00E97634"/>
    <w:rsid w:val="00EB0E1E"/>
    <w:rsid w:val="00EB386D"/>
    <w:rsid w:val="00EB3CFC"/>
    <w:rsid w:val="00EC260C"/>
    <w:rsid w:val="00ED7C44"/>
    <w:rsid w:val="00EF35D7"/>
    <w:rsid w:val="00F009B1"/>
    <w:rsid w:val="00F30D44"/>
    <w:rsid w:val="00F37B74"/>
    <w:rsid w:val="00F74A80"/>
    <w:rsid w:val="00F94BD2"/>
    <w:rsid w:val="00FA0169"/>
    <w:rsid w:val="00FA71B4"/>
    <w:rsid w:val="00FA7E2D"/>
    <w:rsid w:val="00FB7CEC"/>
    <w:rsid w:val="00FC58B4"/>
    <w:rsid w:val="00FE1CEF"/>
    <w:rsid w:val="00FE6B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5016BB"/>
  <w15:docId w15:val="{7B119CC3-261F-4C4F-AACA-10EE49B9A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7E48"/>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tabs>
        <w:tab w:val="clear" w:pos="360"/>
      </w:tabs>
      <w:ind w:left="720"/>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semiHidden/>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790279"/>
    <w:pPr>
      <w:ind w:left="720"/>
      <w:contextualSpacing/>
    </w:pPr>
  </w:style>
  <w:style w:type="table" w:styleId="TableGrid">
    <w:name w:val="Table Grid"/>
    <w:basedOn w:val="TableNormal"/>
    <w:uiPriority w:val="39"/>
    <w:rsid w:val="003C61D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464430">
      <w:bodyDiv w:val="1"/>
      <w:marLeft w:val="0"/>
      <w:marRight w:val="0"/>
      <w:marTop w:val="0"/>
      <w:marBottom w:val="0"/>
      <w:divBdr>
        <w:top w:val="none" w:sz="0" w:space="0" w:color="auto"/>
        <w:left w:val="none" w:sz="0" w:space="0" w:color="auto"/>
        <w:bottom w:val="none" w:sz="0" w:space="0" w:color="auto"/>
        <w:right w:val="none" w:sz="0" w:space="0" w:color="auto"/>
      </w:divBdr>
    </w:div>
    <w:div w:id="1043092481">
      <w:bodyDiv w:val="1"/>
      <w:marLeft w:val="0"/>
      <w:marRight w:val="0"/>
      <w:marTop w:val="0"/>
      <w:marBottom w:val="0"/>
      <w:divBdr>
        <w:top w:val="none" w:sz="0" w:space="0" w:color="auto"/>
        <w:left w:val="none" w:sz="0" w:space="0" w:color="auto"/>
        <w:bottom w:val="none" w:sz="0" w:space="0" w:color="auto"/>
        <w:right w:val="none" w:sz="0" w:space="0" w:color="auto"/>
      </w:divBdr>
    </w:div>
    <w:div w:id="19467703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van\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Student report with photo.dotx</Template>
  <TotalTime>1729</TotalTime>
  <Pages>18</Pages>
  <Words>1528</Words>
  <Characters>8712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Lapickij</dc:creator>
  <cp:keywords/>
  <dc:description/>
  <cp:lastModifiedBy>Ivan Lapickij</cp:lastModifiedBy>
  <cp:revision>19</cp:revision>
  <dcterms:created xsi:type="dcterms:W3CDTF">2023-03-21T22:59:00Z</dcterms:created>
  <dcterms:modified xsi:type="dcterms:W3CDTF">2023-11-04T12:02:00Z</dcterms:modified>
</cp:coreProperties>
</file>